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Clara"/>
        <w:tblpPr w:leftFromText="141" w:rightFromText="141" w:horzAnchor="margin" w:tblpXSpec="center" w:tblpY="1720"/>
        <w:tblW w:w="6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8807"/>
      </w:tblGrid>
      <w:tr w:rsidR="003A165F" w:rsidRPr="003F766A" w14:paraId="0066EC9D" w14:textId="77777777" w:rsidTr="003A165F">
        <w:trPr>
          <w:trHeight w:val="5807"/>
        </w:trPr>
        <w:tc>
          <w:tcPr>
            <w:tcW w:w="1408" w:type="dxa"/>
            <w:textDirection w:val="btLr"/>
          </w:tcPr>
          <w:p w14:paraId="5BFD5845" w14:textId="77777777" w:rsidR="00A07622" w:rsidRPr="00A07622" w:rsidRDefault="00A07622" w:rsidP="003A165F">
            <w:pPr>
              <w:pStyle w:val="Ttulo"/>
              <w:rPr>
                <w:color w:val="FFFF00"/>
                <w:lang w:val="pt-BR"/>
              </w:rPr>
            </w:pPr>
            <w:r w:rsidRPr="00A07622">
              <w:rPr>
                <w:color w:val="FFFFFF" w:themeColor="background1"/>
                <w:lang w:val="pt-BR"/>
              </w:rPr>
              <w:t>DOCUMENTATION</w:t>
            </w:r>
          </w:p>
          <w:p w14:paraId="50C070E4" w14:textId="2D6D490A" w:rsidR="00A07622" w:rsidRPr="00556E7F" w:rsidRDefault="00981081" w:rsidP="003A165F">
            <w:pPr>
              <w:pStyle w:val="Subttulo"/>
              <w:rPr>
                <w:color w:val="FFFF00"/>
                <w:lang w:val="pt-BR"/>
              </w:rPr>
            </w:pPr>
            <w:r>
              <w:rPr>
                <w:color w:val="FFFF00"/>
                <w:lang w:val="pt-BR"/>
              </w:rPr>
              <w:t>database</w:t>
            </w:r>
            <w:r w:rsidR="00A07622" w:rsidRPr="00A07622">
              <w:rPr>
                <w:color w:val="FFFF00"/>
                <w:lang w:val="pt-BR"/>
              </w:rPr>
              <w:t xml:space="preserve"> DEFINITION</w:t>
            </w:r>
          </w:p>
        </w:tc>
        <w:tc>
          <w:tcPr>
            <w:tcW w:w="8797" w:type="dxa"/>
          </w:tcPr>
          <w:p w14:paraId="01B7B9FE" w14:textId="7CC0C54E" w:rsidR="00A07622" w:rsidRPr="003F766A" w:rsidRDefault="003A165F" w:rsidP="003A165F">
            <w:pPr>
              <w:pStyle w:val="Imagem"/>
              <w:jc w:val="right"/>
              <w:rPr>
                <w:noProof w:val="0"/>
                <w:lang w:val="pt-B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5406" behindDoc="1" locked="0" layoutInCell="1" allowOverlap="1" wp14:anchorId="53470F7B" wp14:editId="0F0679EE">
                      <wp:simplePos x="0" y="0"/>
                      <wp:positionH relativeFrom="column">
                        <wp:posOffset>-1842135</wp:posOffset>
                      </wp:positionH>
                      <wp:positionV relativeFrom="paragraph">
                        <wp:posOffset>-1959610</wp:posOffset>
                      </wp:positionV>
                      <wp:extent cx="8191500" cy="11849100"/>
                      <wp:effectExtent l="0" t="0" r="0" b="0"/>
                      <wp:wrapNone/>
                      <wp:docPr id="2" name="Freeform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191500" cy="11849100"/>
                              </a:xfrm>
                              <a:custGeom>
                                <a:avLst/>
                                <a:gdLst>
                                  <a:gd name="T0" fmla="*/ 3598 w 12240"/>
                                  <a:gd name="T1" fmla="*/ 0 h 15840"/>
                                  <a:gd name="T2" fmla="*/ 2205 w 12240"/>
                                  <a:gd name="T3" fmla="*/ 0 h 15840"/>
                                  <a:gd name="T4" fmla="*/ 0 w 12240"/>
                                  <a:gd name="T5" fmla="*/ 1559 h 15840"/>
                                  <a:gd name="T6" fmla="*/ 0 w 12240"/>
                                  <a:gd name="T7" fmla="*/ 2544 h 15840"/>
                                  <a:gd name="T8" fmla="*/ 3598 w 12240"/>
                                  <a:gd name="T9" fmla="*/ 0 h 15840"/>
                                  <a:gd name="T10" fmla="*/ 7173 w 12240"/>
                                  <a:gd name="T11" fmla="*/ 0 h 15840"/>
                                  <a:gd name="T12" fmla="*/ 5780 w 12240"/>
                                  <a:gd name="T13" fmla="*/ 0 h 15840"/>
                                  <a:gd name="T14" fmla="*/ 0 w 12240"/>
                                  <a:gd name="T15" fmla="*/ 4086 h 15840"/>
                                  <a:gd name="T16" fmla="*/ 0 w 12240"/>
                                  <a:gd name="T17" fmla="*/ 5071 h 15840"/>
                                  <a:gd name="T18" fmla="*/ 7173 w 12240"/>
                                  <a:gd name="T19" fmla="*/ 0 h 15840"/>
                                  <a:gd name="T20" fmla="*/ 10748 w 12240"/>
                                  <a:gd name="T21" fmla="*/ 0 h 15840"/>
                                  <a:gd name="T22" fmla="*/ 9355 w 12240"/>
                                  <a:gd name="T23" fmla="*/ 0 h 15840"/>
                                  <a:gd name="T24" fmla="*/ 0 w 12240"/>
                                  <a:gd name="T25" fmla="*/ 6613 h 15840"/>
                                  <a:gd name="T26" fmla="*/ 0 w 12240"/>
                                  <a:gd name="T27" fmla="*/ 7598 h 15840"/>
                                  <a:gd name="T28" fmla="*/ 10748 w 12240"/>
                                  <a:gd name="T29" fmla="*/ 0 h 15840"/>
                                  <a:gd name="T30" fmla="*/ 12240 w 12240"/>
                                  <a:gd name="T31" fmla="*/ 13124 h 15840"/>
                                  <a:gd name="T32" fmla="*/ 8398 w 12240"/>
                                  <a:gd name="T33" fmla="*/ 15840 h 15840"/>
                                  <a:gd name="T34" fmla="*/ 9791 w 12240"/>
                                  <a:gd name="T35" fmla="*/ 15840 h 15840"/>
                                  <a:gd name="T36" fmla="*/ 12240 w 12240"/>
                                  <a:gd name="T37" fmla="*/ 14108 h 15840"/>
                                  <a:gd name="T38" fmla="*/ 12240 w 12240"/>
                                  <a:gd name="T39" fmla="*/ 13124 h 15840"/>
                                  <a:gd name="T40" fmla="*/ 12240 w 12240"/>
                                  <a:gd name="T41" fmla="*/ 10596 h 15840"/>
                                  <a:gd name="T42" fmla="*/ 4823 w 12240"/>
                                  <a:gd name="T43" fmla="*/ 15840 h 15840"/>
                                  <a:gd name="T44" fmla="*/ 6216 w 12240"/>
                                  <a:gd name="T45" fmla="*/ 15840 h 15840"/>
                                  <a:gd name="T46" fmla="*/ 12240 w 12240"/>
                                  <a:gd name="T47" fmla="*/ 11581 h 15840"/>
                                  <a:gd name="T48" fmla="*/ 12240 w 12240"/>
                                  <a:gd name="T49" fmla="*/ 10596 h 15840"/>
                                  <a:gd name="T50" fmla="*/ 12240 w 12240"/>
                                  <a:gd name="T51" fmla="*/ 8069 h 15840"/>
                                  <a:gd name="T52" fmla="*/ 1248 w 12240"/>
                                  <a:gd name="T53" fmla="*/ 15840 h 15840"/>
                                  <a:gd name="T54" fmla="*/ 2641 w 12240"/>
                                  <a:gd name="T55" fmla="*/ 15840 h 15840"/>
                                  <a:gd name="T56" fmla="*/ 12240 w 12240"/>
                                  <a:gd name="T57" fmla="*/ 9054 h 15840"/>
                                  <a:gd name="T58" fmla="*/ 12240 w 12240"/>
                                  <a:gd name="T59" fmla="*/ 8069 h 15840"/>
                                  <a:gd name="T60" fmla="*/ 12240 w 12240"/>
                                  <a:gd name="T61" fmla="*/ 5542 h 15840"/>
                                  <a:gd name="T62" fmla="*/ 0 w 12240"/>
                                  <a:gd name="T63" fmla="*/ 14195 h 15840"/>
                                  <a:gd name="T64" fmla="*/ 0 w 12240"/>
                                  <a:gd name="T65" fmla="*/ 15180 h 15840"/>
                                  <a:gd name="T66" fmla="*/ 12240 w 12240"/>
                                  <a:gd name="T67" fmla="*/ 6527 h 15840"/>
                                  <a:gd name="T68" fmla="*/ 12240 w 12240"/>
                                  <a:gd name="T69" fmla="*/ 5542 h 15840"/>
                                  <a:gd name="T70" fmla="*/ 12240 w 12240"/>
                                  <a:gd name="T71" fmla="*/ 3015 h 15840"/>
                                  <a:gd name="T72" fmla="*/ 0 w 12240"/>
                                  <a:gd name="T73" fmla="*/ 11668 h 15840"/>
                                  <a:gd name="T74" fmla="*/ 0 w 12240"/>
                                  <a:gd name="T75" fmla="*/ 12653 h 15840"/>
                                  <a:gd name="T76" fmla="*/ 12240 w 12240"/>
                                  <a:gd name="T77" fmla="*/ 3999 h 15840"/>
                                  <a:gd name="T78" fmla="*/ 12240 w 12240"/>
                                  <a:gd name="T79" fmla="*/ 3015 h 15840"/>
                                  <a:gd name="T80" fmla="*/ 12240 w 12240"/>
                                  <a:gd name="T81" fmla="*/ 487 h 15840"/>
                                  <a:gd name="T82" fmla="*/ 0 w 12240"/>
                                  <a:gd name="T83" fmla="*/ 9141 h 15840"/>
                                  <a:gd name="T84" fmla="*/ 0 w 12240"/>
                                  <a:gd name="T85" fmla="*/ 10125 h 15840"/>
                                  <a:gd name="T86" fmla="*/ 12240 w 12240"/>
                                  <a:gd name="T87" fmla="*/ 1472 h 15840"/>
                                  <a:gd name="T88" fmla="*/ 12240 w 12240"/>
                                  <a:gd name="T89" fmla="*/ 487 h 158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2240" h="15840">
                                    <a:moveTo>
                                      <a:pt x="3598" y="0"/>
                                    </a:moveTo>
                                    <a:lnTo>
                                      <a:pt x="2205" y="0"/>
                                    </a:lnTo>
                                    <a:lnTo>
                                      <a:pt x="0" y="1559"/>
                                    </a:lnTo>
                                    <a:lnTo>
                                      <a:pt x="0" y="2544"/>
                                    </a:lnTo>
                                    <a:lnTo>
                                      <a:pt x="3598" y="0"/>
                                    </a:lnTo>
                                    <a:moveTo>
                                      <a:pt x="7173" y="0"/>
                                    </a:moveTo>
                                    <a:lnTo>
                                      <a:pt x="5780" y="0"/>
                                    </a:lnTo>
                                    <a:lnTo>
                                      <a:pt x="0" y="4086"/>
                                    </a:lnTo>
                                    <a:lnTo>
                                      <a:pt x="0" y="5071"/>
                                    </a:lnTo>
                                    <a:lnTo>
                                      <a:pt x="7173" y="0"/>
                                    </a:lnTo>
                                    <a:moveTo>
                                      <a:pt x="10748" y="0"/>
                                    </a:moveTo>
                                    <a:lnTo>
                                      <a:pt x="9355" y="0"/>
                                    </a:lnTo>
                                    <a:lnTo>
                                      <a:pt x="0" y="6613"/>
                                    </a:lnTo>
                                    <a:lnTo>
                                      <a:pt x="0" y="7598"/>
                                    </a:lnTo>
                                    <a:lnTo>
                                      <a:pt x="10748" y="0"/>
                                    </a:lnTo>
                                    <a:moveTo>
                                      <a:pt x="12240" y="13124"/>
                                    </a:moveTo>
                                    <a:lnTo>
                                      <a:pt x="8398" y="15840"/>
                                    </a:lnTo>
                                    <a:lnTo>
                                      <a:pt x="9791" y="15840"/>
                                    </a:lnTo>
                                    <a:lnTo>
                                      <a:pt x="12240" y="14108"/>
                                    </a:lnTo>
                                    <a:lnTo>
                                      <a:pt x="12240" y="13124"/>
                                    </a:lnTo>
                                    <a:moveTo>
                                      <a:pt x="12240" y="10596"/>
                                    </a:moveTo>
                                    <a:lnTo>
                                      <a:pt x="4823" y="15840"/>
                                    </a:lnTo>
                                    <a:lnTo>
                                      <a:pt x="6216" y="15840"/>
                                    </a:lnTo>
                                    <a:lnTo>
                                      <a:pt x="12240" y="11581"/>
                                    </a:lnTo>
                                    <a:lnTo>
                                      <a:pt x="12240" y="10596"/>
                                    </a:lnTo>
                                    <a:moveTo>
                                      <a:pt x="12240" y="8069"/>
                                    </a:moveTo>
                                    <a:lnTo>
                                      <a:pt x="1248" y="15840"/>
                                    </a:lnTo>
                                    <a:lnTo>
                                      <a:pt x="2641" y="15840"/>
                                    </a:lnTo>
                                    <a:lnTo>
                                      <a:pt x="12240" y="9054"/>
                                    </a:lnTo>
                                    <a:lnTo>
                                      <a:pt x="12240" y="8069"/>
                                    </a:lnTo>
                                    <a:moveTo>
                                      <a:pt x="12240" y="5542"/>
                                    </a:moveTo>
                                    <a:lnTo>
                                      <a:pt x="0" y="14195"/>
                                    </a:lnTo>
                                    <a:lnTo>
                                      <a:pt x="0" y="15180"/>
                                    </a:lnTo>
                                    <a:lnTo>
                                      <a:pt x="12240" y="6527"/>
                                    </a:lnTo>
                                    <a:lnTo>
                                      <a:pt x="12240" y="5542"/>
                                    </a:lnTo>
                                    <a:moveTo>
                                      <a:pt x="12240" y="3015"/>
                                    </a:moveTo>
                                    <a:lnTo>
                                      <a:pt x="0" y="11668"/>
                                    </a:lnTo>
                                    <a:lnTo>
                                      <a:pt x="0" y="12653"/>
                                    </a:lnTo>
                                    <a:lnTo>
                                      <a:pt x="12240" y="3999"/>
                                    </a:lnTo>
                                    <a:lnTo>
                                      <a:pt x="12240" y="3015"/>
                                    </a:lnTo>
                                    <a:moveTo>
                                      <a:pt x="12240" y="487"/>
                                    </a:moveTo>
                                    <a:lnTo>
                                      <a:pt x="0" y="9141"/>
                                    </a:lnTo>
                                    <a:lnTo>
                                      <a:pt x="0" y="10125"/>
                                    </a:lnTo>
                                    <a:lnTo>
                                      <a:pt x="12240" y="1472"/>
                                    </a:lnTo>
                                    <a:lnTo>
                                      <a:pt x="12240" y="487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75000"/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7CCF4C" w14:textId="700E302D" w:rsidR="00314C3F" w:rsidRDefault="00314C3F" w:rsidP="00314C3F"/>
                                <w:p w14:paraId="6B5B24F5" w14:textId="22A5B986" w:rsidR="00DE645D" w:rsidRDefault="00DE645D" w:rsidP="00314C3F"/>
                                <w:p w14:paraId="4ACB2085" w14:textId="6DAB7C29" w:rsidR="00DE645D" w:rsidRDefault="00DE645D" w:rsidP="00314C3F"/>
                                <w:p w14:paraId="66C715AC" w14:textId="48EC9689" w:rsidR="00DE645D" w:rsidRDefault="00DE645D" w:rsidP="00314C3F">
                                  <w:r>
                                    <w:tab/>
                                  </w:r>
                                </w:p>
                                <w:p w14:paraId="4BE3AE10" w14:textId="49A51F76" w:rsidR="00DE645D" w:rsidRDefault="00DE645D" w:rsidP="00314C3F"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70F7B" id="Freeform 12" o:spid="_x0000_s1026" style="position:absolute;left:0;text-align:left;margin-left:-145.05pt;margin-top:-154.3pt;width:645pt;height:933pt;z-index:-2516510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240,15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" adj="-11796480,,5400" path="m3598,l2205,,,1559r,985l3598,m7173,l5780,,,4086r,985l7173,t3575,l9355,,,6613r,985l10748,t1492,13124l8398,15840r1393,l12240,14108r,-984m12240,10596l4823,15840r1393,l12240,11581r,-985m12240,8069l1248,15840r1393,l12240,9054r,-985m12240,5542l,14195r,985l12240,6527r,-985m12240,3015l,11668r,985l12240,3999r,-984m12240,487l,9141r,984l12240,1472r,-985e" fillcolor="#1b1d3d [2415]" stroked="f">
                      <v:fill opacity="16448f"/>
                      <v:stroke joinstyle="miter"/>
                      <v:formulas/>
                      <v:path arrowok="t" o:connecttype="custom" o:connectlocs="2407926,0;1475675,0;0,1166209;0,1903037;2407926,0;4800460,0;3868208,0;0,3056529;0,3793358;4800460,0;7192994,0;6260742,0;0,4946850;0,5683678;7192994,0;8191500,9817398;5620279,11849100;6552531,11849100;8191500,10553479;8191500,9817398;8191500,7926330;3227745,11849100;4159997,11849100;8191500,8663158;8191500,7926330;8191500,6036009;835212,11849100;1767463,11849100;8191500,6772838;8191500,6036009;8191500,4145689;0,10618559;0,11355388;8191500,4882517;8191500,4145689;8191500,2255368;0,8728239;0,9465067;8191500,2991449;8191500,2255368;8191500,364300;0,6837918;0,7573999;8191500,1101128;8191500,364300" o:connectangles="0,0,0,0,0,0,0,0,0,0,0,0,0,0,0,0,0,0,0,0,0,0,0,0,0,0,0,0,0,0,0,0,0,0,0,0,0,0,0,0,0,0,0,0,0" textboxrect="0,0,12240,15840"/>
                      <v:textbox>
                        <w:txbxContent>
                          <w:p w14:paraId="0C7CCF4C" w14:textId="700E302D" w:rsidR="00314C3F" w:rsidRDefault="00314C3F" w:rsidP="00314C3F"/>
                          <w:p w14:paraId="6B5B24F5" w14:textId="22A5B986" w:rsidR="00DE645D" w:rsidRDefault="00DE645D" w:rsidP="00314C3F"/>
                          <w:p w14:paraId="4ACB2085" w14:textId="6DAB7C29" w:rsidR="00DE645D" w:rsidRDefault="00DE645D" w:rsidP="00314C3F"/>
                          <w:p w14:paraId="66C715AC" w14:textId="48EC9689" w:rsidR="00DE645D" w:rsidRDefault="00DE645D" w:rsidP="00314C3F">
                            <w:r>
                              <w:tab/>
                            </w:r>
                          </w:p>
                          <w:p w14:paraId="4BE3AE10" w14:textId="49A51F76" w:rsidR="00DE645D" w:rsidRDefault="00DE645D" w:rsidP="00314C3F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6E7F">
              <w:drawing>
                <wp:anchor distT="0" distB="0" distL="114300" distR="114300" simplePos="0" relativeHeight="251668480" behindDoc="0" locked="0" layoutInCell="1" allowOverlap="1" wp14:anchorId="57C9473F" wp14:editId="0D2B5701">
                  <wp:simplePos x="0" y="0"/>
                  <wp:positionH relativeFrom="margin">
                    <wp:posOffset>108585</wp:posOffset>
                  </wp:positionH>
                  <wp:positionV relativeFrom="paragraph">
                    <wp:posOffset>0</wp:posOffset>
                  </wp:positionV>
                  <wp:extent cx="5400675" cy="3759835"/>
                  <wp:effectExtent l="0" t="0" r="0" b="0"/>
                  <wp:wrapThrough wrapText="bothSides">
                    <wp:wrapPolygon edited="0">
                      <wp:start x="10667" y="985"/>
                      <wp:lineTo x="8533" y="1313"/>
                      <wp:lineTo x="7848" y="1751"/>
                      <wp:lineTo x="7848" y="2955"/>
                      <wp:lineTo x="6933" y="4706"/>
                      <wp:lineTo x="5333" y="5363"/>
                      <wp:lineTo x="3810" y="6238"/>
                      <wp:lineTo x="1600" y="6895"/>
                      <wp:lineTo x="229" y="7551"/>
                      <wp:lineTo x="229" y="8974"/>
                      <wp:lineTo x="762" y="9959"/>
                      <wp:lineTo x="1143" y="9959"/>
                      <wp:lineTo x="1981" y="11710"/>
                      <wp:lineTo x="2057" y="13461"/>
                      <wp:lineTo x="1371" y="15212"/>
                      <wp:lineTo x="1295" y="15650"/>
                      <wp:lineTo x="1371" y="16416"/>
                      <wp:lineTo x="1600" y="16963"/>
                      <wp:lineTo x="2819" y="18714"/>
                      <wp:lineTo x="2895" y="19809"/>
                      <wp:lineTo x="4648" y="20465"/>
                      <wp:lineTo x="8000" y="21013"/>
                      <wp:lineTo x="8610" y="21013"/>
                      <wp:lineTo x="17067" y="20465"/>
                      <wp:lineTo x="20648" y="19918"/>
                      <wp:lineTo x="20571" y="18714"/>
                      <wp:lineTo x="20952" y="16416"/>
                      <wp:lineTo x="13562" y="15212"/>
                      <wp:lineTo x="15695" y="13461"/>
                      <wp:lineTo x="16152" y="13461"/>
                      <wp:lineTo x="17448" y="12148"/>
                      <wp:lineTo x="17448" y="11710"/>
                      <wp:lineTo x="17905" y="9959"/>
                      <wp:lineTo x="17981" y="8208"/>
                      <wp:lineTo x="17600" y="4378"/>
                      <wp:lineTo x="13943" y="2627"/>
                      <wp:lineTo x="11657" y="985"/>
                      <wp:lineTo x="10667" y="985"/>
                    </wp:wrapPolygon>
                  </wp:wrapThrough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doop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75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A165F" w14:paraId="234F5F59" w14:textId="77777777" w:rsidTr="003A165F">
        <w:tblPrEx>
          <w:tblLook w:val="04A0" w:firstRow="1" w:lastRow="0" w:firstColumn="1" w:lastColumn="0" w:noHBand="0" w:noVBand="1"/>
        </w:tblPrEx>
        <w:trPr>
          <w:trHeight w:val="687"/>
        </w:trPr>
        <w:tc>
          <w:tcPr>
            <w:tcW w:w="1408" w:type="dxa"/>
            <w:textDirection w:val="btLr"/>
          </w:tcPr>
          <w:p w14:paraId="66DBCA15" w14:textId="77777777" w:rsidR="00DE645D" w:rsidRDefault="00DE645D" w:rsidP="003A165F">
            <w:pPr>
              <w:pStyle w:val="Ttulo"/>
              <w:rPr>
                <w:color w:val="FFFFFF" w:themeColor="background1"/>
                <w:lang w:val="pt-BR"/>
              </w:rPr>
            </w:pPr>
          </w:p>
          <w:p w14:paraId="18E46A63" w14:textId="77777777" w:rsidR="00DE645D" w:rsidRDefault="00DE645D" w:rsidP="003A165F">
            <w:pPr>
              <w:rPr>
                <w:lang w:val="pt-BR"/>
              </w:rPr>
            </w:pPr>
          </w:p>
          <w:p w14:paraId="0DD21AE1" w14:textId="77777777" w:rsidR="00DE645D" w:rsidRDefault="00DE645D" w:rsidP="003A165F">
            <w:pPr>
              <w:rPr>
                <w:lang w:val="pt-BR"/>
              </w:rPr>
            </w:pPr>
          </w:p>
          <w:p w14:paraId="505DE515" w14:textId="77777777" w:rsidR="00DE645D" w:rsidRDefault="00DE645D" w:rsidP="003A165F">
            <w:pPr>
              <w:rPr>
                <w:lang w:val="pt-BR"/>
              </w:rPr>
            </w:pPr>
          </w:p>
          <w:p w14:paraId="3D2A2B13" w14:textId="77777777" w:rsidR="00DE645D" w:rsidRDefault="00DE645D" w:rsidP="003A165F">
            <w:pPr>
              <w:rPr>
                <w:lang w:val="pt-BR"/>
              </w:rPr>
            </w:pPr>
          </w:p>
          <w:p w14:paraId="15C34694" w14:textId="77777777" w:rsidR="00DE645D" w:rsidRPr="00DE645D" w:rsidRDefault="00DE645D" w:rsidP="003A165F">
            <w:pPr>
              <w:rPr>
                <w:lang w:val="pt-BR"/>
              </w:rPr>
            </w:pPr>
          </w:p>
        </w:tc>
        <w:tc>
          <w:tcPr>
            <w:tcW w:w="8797" w:type="dxa"/>
          </w:tcPr>
          <w:p w14:paraId="7F776AF6" w14:textId="44C7F75C" w:rsidR="00DE645D" w:rsidRDefault="00B3378D" w:rsidP="003A165F">
            <w:pPr>
              <w:pStyle w:val="Imagem"/>
              <w:jc w:val="right"/>
            </w:pPr>
            <w:r>
              <w:rPr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39553F" wp14:editId="5EC22E0B">
                      <wp:simplePos x="0" y="0"/>
                      <wp:positionH relativeFrom="column">
                        <wp:posOffset>-962025</wp:posOffset>
                      </wp:positionH>
                      <wp:positionV relativeFrom="paragraph">
                        <wp:posOffset>340995</wp:posOffset>
                      </wp:positionV>
                      <wp:extent cx="6400800" cy="0"/>
                      <wp:effectExtent l="0" t="19050" r="38100" b="38100"/>
                      <wp:wrapNone/>
                      <wp:docPr id="29" name="Conector re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BD11C" id="Conector reto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5pt,26.85pt" to="428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" strokecolor="#4a66ac [3204]" strokeweight="4.5pt">
                      <v:stroke joinstyle="miter"/>
                    </v:line>
                  </w:pict>
                </mc:Fallback>
              </mc:AlternateContent>
            </w:r>
            <w:r w:rsidR="00DE645D">
              <w:rPr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4381" behindDoc="1" locked="0" layoutInCell="1" allowOverlap="1" wp14:anchorId="3764ED38" wp14:editId="0AE0845F">
                      <wp:simplePos x="0" y="0"/>
                      <wp:positionH relativeFrom="column">
                        <wp:posOffset>-1848485</wp:posOffset>
                      </wp:positionH>
                      <wp:positionV relativeFrom="paragraph">
                        <wp:posOffset>-6496050</wp:posOffset>
                      </wp:positionV>
                      <wp:extent cx="8356600" cy="12446000"/>
                      <wp:effectExtent l="0" t="0" r="6350" b="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6600" cy="1244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564B0" id="Retângulo 7" o:spid="_x0000_s1026" style="position:absolute;margin-left:-145.55pt;margin-top:-511.5pt;width:658pt;height:980pt;z-index:-2516520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" fillcolor="#243255 [1604]" stroked="f" strokeweight="1pt"/>
                  </w:pict>
                </mc:Fallback>
              </mc:AlternateContent>
            </w:r>
          </w:p>
        </w:tc>
      </w:tr>
    </w:tbl>
    <w:tbl>
      <w:tblPr>
        <w:tblW w:w="6025" w:type="pct"/>
        <w:tblInd w:w="-1843" w:type="dxa"/>
        <w:tblLayout w:type="fixed"/>
        <w:tblLook w:val="04A0" w:firstRow="1" w:lastRow="0" w:firstColumn="1" w:lastColumn="0" w:noHBand="0" w:noVBand="1"/>
      </w:tblPr>
      <w:tblGrid>
        <w:gridCol w:w="4726"/>
        <w:gridCol w:w="5521"/>
      </w:tblGrid>
      <w:tr w:rsidR="0048379C" w:rsidRPr="00A64818" w14:paraId="6868A5A3" w14:textId="77777777" w:rsidTr="00B3378D">
        <w:trPr>
          <w:trHeight w:hRule="exact" w:val="347"/>
        </w:trPr>
        <w:tc>
          <w:tcPr>
            <w:tcW w:w="10247" w:type="dxa"/>
            <w:gridSpan w:val="2"/>
          </w:tcPr>
          <w:p w14:paraId="39A0C9C0" w14:textId="77777777" w:rsidR="0048379C" w:rsidRPr="00A64818" w:rsidRDefault="0048379C" w:rsidP="001F3A5E">
            <w:pPr>
              <w:pStyle w:val="Ttulo2"/>
              <w:rPr>
                <w:color w:val="415717"/>
                <w:sz w:val="24"/>
                <w:lang w:val="pt-BR"/>
              </w:rPr>
            </w:pPr>
          </w:p>
        </w:tc>
      </w:tr>
      <w:tr w:rsidR="0048379C" w:rsidRPr="00A64818" w14:paraId="0A54E17E" w14:textId="77777777" w:rsidTr="00B3378D">
        <w:trPr>
          <w:trHeight w:val="2289"/>
        </w:trPr>
        <w:tc>
          <w:tcPr>
            <w:tcW w:w="4726" w:type="dxa"/>
            <w:vAlign w:val="center"/>
          </w:tcPr>
          <w:p w14:paraId="62BDD9D6" w14:textId="77777777" w:rsidR="001977A3" w:rsidRDefault="001977A3" w:rsidP="00B3378D">
            <w:pPr>
              <w:pStyle w:val="Ttulo"/>
              <w:jc w:val="center"/>
              <w:rPr>
                <w:color w:val="FFFFFF" w:themeColor="background1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42ECD228" wp14:editId="39A84134">
                  <wp:extent cx="1282700" cy="1282700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744B8" w14:textId="202C68D1" w:rsidR="009A524E" w:rsidRPr="009A524E" w:rsidRDefault="009A524E" w:rsidP="009A524E">
            <w:pPr>
              <w:rPr>
                <w:lang w:val="pt-BR"/>
              </w:rPr>
            </w:pPr>
          </w:p>
        </w:tc>
        <w:tc>
          <w:tcPr>
            <w:tcW w:w="5521" w:type="dxa"/>
            <w:vAlign w:val="center"/>
          </w:tcPr>
          <w:p w14:paraId="09FFD288" w14:textId="5F73D995" w:rsidR="00B3378D" w:rsidRPr="00B3378D" w:rsidRDefault="00B3378D" w:rsidP="0048379C">
            <w:pPr>
              <w:pStyle w:val="Ttulo"/>
              <w:rPr>
                <w:color w:val="FFFFFF" w:themeColor="background1"/>
                <w:sz w:val="40"/>
                <w:szCs w:val="12"/>
                <w:lang w:val="pt-BR"/>
              </w:rPr>
            </w:pPr>
            <w:r>
              <w:rPr>
                <w:color w:val="FFFFFF" w:themeColor="background1"/>
                <w:sz w:val="40"/>
                <w:szCs w:val="12"/>
                <w:lang w:val="pt-BR"/>
              </w:rPr>
              <w:t>schema/database:</w:t>
            </w:r>
          </w:p>
          <w:p w14:paraId="4F879A04" w14:textId="77777777" w:rsidR="0048379C" w:rsidRDefault="0028447D" w:rsidP="0048379C">
            <w:pPr>
              <w:pStyle w:val="Ttulo"/>
              <w:rPr>
                <w:color w:val="FFFFFF" w:themeColor="background1"/>
                <w:sz w:val="96"/>
                <w:szCs w:val="24"/>
                <w:lang w:val="pt-BR"/>
              </w:rPr>
            </w:pPr>
            <w:r>
              <w:rPr>
                <w:color w:val="FFFFFF" w:themeColor="background1"/>
                <w:sz w:val="96"/>
                <w:szCs w:val="24"/>
                <w:lang w:val="pt-BR"/>
              </w:rPr>
              <w:t>fun</w:t>
            </w:r>
          </w:p>
          <w:p w14:paraId="5B273624" w14:textId="1D7C95B2" w:rsidR="009A524E" w:rsidRPr="009A524E" w:rsidRDefault="009A524E" w:rsidP="009A524E">
            <w:pPr>
              <w:rPr>
                <w:lang w:val="pt-BR"/>
              </w:rPr>
            </w:pPr>
          </w:p>
        </w:tc>
      </w:tr>
      <w:tr w:rsidR="00B3378D" w:rsidRPr="0048379C" w14:paraId="5DBEB813" w14:textId="77777777" w:rsidTr="00B3378D">
        <w:trPr>
          <w:trHeight w:val="2289"/>
        </w:trPr>
        <w:tc>
          <w:tcPr>
            <w:tcW w:w="4726" w:type="dxa"/>
            <w:vAlign w:val="center"/>
          </w:tcPr>
          <w:p w14:paraId="7791FF5D" w14:textId="5E7AC0AF" w:rsidR="00B3378D" w:rsidRPr="001977A3" w:rsidRDefault="00B3378D" w:rsidP="00B3378D">
            <w:pPr>
              <w:pStyle w:val="Ttulo"/>
              <w:jc w:val="center"/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362A691D" wp14:editId="24C645E7">
                  <wp:extent cx="1244600" cy="124460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  <w:vAlign w:val="center"/>
          </w:tcPr>
          <w:p w14:paraId="2D5164C0" w14:textId="44274C53" w:rsidR="00B3378D" w:rsidRPr="00B3378D" w:rsidRDefault="00B3378D" w:rsidP="00B3378D">
            <w:pPr>
              <w:pStyle w:val="Ttulo"/>
              <w:rPr>
                <w:color w:val="FFFFFF" w:themeColor="background1"/>
                <w:sz w:val="40"/>
                <w:szCs w:val="12"/>
                <w:lang w:val="pt-BR"/>
              </w:rPr>
            </w:pPr>
            <w:r>
              <w:rPr>
                <w:color w:val="FFFFFF" w:themeColor="background1"/>
                <w:sz w:val="40"/>
                <w:szCs w:val="12"/>
                <w:lang w:val="pt-BR"/>
              </w:rPr>
              <w:t>table</w:t>
            </w:r>
            <w:r>
              <w:rPr>
                <w:color w:val="FFFFFF" w:themeColor="background1"/>
                <w:sz w:val="40"/>
                <w:szCs w:val="12"/>
                <w:lang w:val="pt-BR"/>
              </w:rPr>
              <w:t>:</w:t>
            </w:r>
          </w:p>
          <w:p w14:paraId="36FE8846" w14:textId="210F27F2" w:rsidR="00B3378D" w:rsidRPr="0028447D" w:rsidRDefault="00B3378D" w:rsidP="00B3378D">
            <w:pPr>
              <w:pStyle w:val="Ttulo"/>
              <w:rPr>
                <w:color w:val="FFFFFF" w:themeColor="background1"/>
                <w:sz w:val="96"/>
                <w:szCs w:val="24"/>
                <w:lang w:val="pt-BR"/>
              </w:rPr>
            </w:pPr>
            <w:r>
              <w:rPr>
                <w:color w:val="FFFFFF" w:themeColor="background1"/>
                <w:sz w:val="96"/>
                <w:szCs w:val="24"/>
                <w:lang w:val="pt-BR"/>
              </w:rPr>
              <w:t>games</w:t>
            </w:r>
          </w:p>
        </w:tc>
      </w:tr>
    </w:tbl>
    <w:p w14:paraId="05D022D7" w14:textId="1D648B55" w:rsidR="00DE645D" w:rsidRDefault="00275AD1" w:rsidP="00DE645D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1F8CC" wp14:editId="0AE054F4">
                <wp:simplePos x="0" y="0"/>
                <wp:positionH relativeFrom="column">
                  <wp:posOffset>4053840</wp:posOffset>
                </wp:positionH>
                <wp:positionV relativeFrom="paragraph">
                  <wp:posOffset>-9224645</wp:posOffset>
                </wp:positionV>
                <wp:extent cx="3295650" cy="121920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CC88B" w14:textId="7398314D" w:rsidR="00275AD1" w:rsidRDefault="00275A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Thiago Panini</w:t>
                            </w:r>
                          </w:p>
                          <w:p w14:paraId="30A845CB" w14:textId="7E959290" w:rsidR="00275AD1" w:rsidRPr="00275AD1" w:rsidRDefault="00275A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75AD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2020-Jan-31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1F8CC" id="_x0000_t202" coordsize="21600,21600" o:spt="202" path="m,l,21600r21600,l21600,xe">
                <v:stroke joinstyle="miter"/>
                <v:path gradientshapeok="t" o:connecttype="rect"/>
              </v:shapetype>
              <v:shape id="Caixa de Texto 30" o:spid="_x0000_s1027" type="#_x0000_t202" style="position:absolute;left:0;text-align:left;margin-left:319.2pt;margin-top:-726.35pt;width:259.5pt;height:9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" filled="f" stroked="f" strokeweight=".5pt">
                <v:textbox>
                  <w:txbxContent>
                    <w:p w14:paraId="76DCC88B" w14:textId="7398314D" w:rsidR="00275AD1" w:rsidRDefault="00275AD1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Thiago Panini</w:t>
                      </w:r>
                    </w:p>
                    <w:p w14:paraId="30A845CB" w14:textId="7E959290" w:rsidR="00275AD1" w:rsidRPr="00275AD1" w:rsidRDefault="00275AD1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75AD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2020-Jan-31</w:t>
                      </w:r>
                    </w:p>
                  </w:txbxContent>
                </v:textbox>
              </v:shape>
            </w:pict>
          </mc:Fallback>
        </mc:AlternateContent>
      </w:r>
    </w:p>
    <w:p w14:paraId="0F32E7B3" w14:textId="31CFBF65" w:rsidR="00D86BAA" w:rsidRPr="00706EAC" w:rsidRDefault="00D86BAA" w:rsidP="00D86BAA">
      <w:pPr>
        <w:pStyle w:val="PargrafodaLista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pt-BR"/>
        </w:rPr>
      </w:pPr>
      <w:r w:rsidRPr="00706EAC">
        <w:rPr>
          <w:b/>
          <w:bCs/>
          <w:color w:val="000000" w:themeColor="text1"/>
          <w:sz w:val="24"/>
          <w:szCs w:val="24"/>
          <w:lang w:val="pt-BR"/>
        </w:rPr>
        <w:lastRenderedPageBreak/>
        <w:t>Notes</w:t>
      </w:r>
    </w:p>
    <w:p w14:paraId="47B49B52" w14:textId="31CFBF65" w:rsidR="00D86BAA" w:rsidRDefault="00D86BAA" w:rsidP="00D86BAA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D86BAA">
        <w:rPr>
          <w:sz w:val="24"/>
          <w:szCs w:val="24"/>
          <w:lang w:val="pt-BR"/>
        </w:rPr>
        <w:t>Column and table descriptions are estimates based on examination of the tables, not descriptions from the data sources.</w:t>
      </w:r>
    </w:p>
    <w:p w14:paraId="71C6BB08" w14:textId="77777777" w:rsidR="00D86BAA" w:rsidRPr="00D86BAA" w:rsidRDefault="00D86BAA" w:rsidP="00D86BAA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D86BAA">
        <w:rPr>
          <w:sz w:val="24"/>
          <w:szCs w:val="24"/>
          <w:lang w:val="pt-BR"/>
        </w:rPr>
        <w:t>Column descriptions of PK, FK and references are descriptions of assumed relationships between tables, not database constratints.</w:t>
      </w:r>
    </w:p>
    <w:p w14:paraId="14C55F88" w14:textId="4DD663A3" w:rsidR="00D86BAA" w:rsidRDefault="00D86BAA" w:rsidP="00D86BAA">
      <w:pPr>
        <w:rPr>
          <w:sz w:val="24"/>
          <w:szCs w:val="24"/>
          <w:lang w:val="pt-BR"/>
        </w:rPr>
      </w:pPr>
    </w:p>
    <w:p w14:paraId="34B941CD" w14:textId="660D7314" w:rsidR="00D86BAA" w:rsidRPr="00706EAC" w:rsidRDefault="00D86BAA" w:rsidP="00D86BAA">
      <w:pPr>
        <w:pStyle w:val="PargrafodaLista"/>
        <w:numPr>
          <w:ilvl w:val="0"/>
          <w:numId w:val="5"/>
        </w:numPr>
        <w:rPr>
          <w:b/>
          <w:bCs/>
          <w:sz w:val="24"/>
          <w:szCs w:val="24"/>
          <w:lang w:val="pt-BR"/>
        </w:rPr>
      </w:pPr>
      <w:r w:rsidRPr="00706EAC">
        <w:rPr>
          <w:b/>
          <w:bCs/>
          <w:sz w:val="24"/>
          <w:szCs w:val="24"/>
          <w:lang w:val="pt-BR"/>
        </w:rPr>
        <w:t>Tables Overview</w:t>
      </w:r>
    </w:p>
    <w:tbl>
      <w:tblPr>
        <w:tblStyle w:val="TabeladeGrade1Clara-nfase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86BAA" w14:paraId="532EC941" w14:textId="77777777" w:rsidTr="009A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72B62" w:themeFill="background2" w:themeFillShade="40"/>
          </w:tcPr>
          <w:p w14:paraId="0C29519D" w14:textId="0F965BC4" w:rsidR="00D86BAA" w:rsidRPr="00D86BAA" w:rsidRDefault="00D86BAA" w:rsidP="00D86BAA">
            <w:pPr>
              <w:rPr>
                <w:color w:val="FFFFFF" w:themeColor="background1"/>
                <w:sz w:val="24"/>
                <w:szCs w:val="24"/>
                <w:lang w:val="pt-BR"/>
              </w:rPr>
            </w:pPr>
            <w:r w:rsidRPr="00D86BAA">
              <w:rPr>
                <w:color w:val="FFFFFF" w:themeColor="background1"/>
                <w:sz w:val="24"/>
                <w:szCs w:val="24"/>
                <w:lang w:val="pt-BR"/>
              </w:rPr>
              <w:t>Tables</w:t>
            </w:r>
          </w:p>
        </w:tc>
        <w:tc>
          <w:tcPr>
            <w:tcW w:w="6656" w:type="dxa"/>
            <w:shd w:val="clear" w:color="auto" w:fill="072B62" w:themeFill="background2" w:themeFillShade="40"/>
          </w:tcPr>
          <w:p w14:paraId="282CA125" w14:textId="1EB3B2CC" w:rsidR="00D86BAA" w:rsidRPr="009A524E" w:rsidRDefault="009A524E" w:rsidP="00D86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pt-BR"/>
              </w:rPr>
            </w:pPr>
            <w:r w:rsidRPr="009A524E">
              <w:rPr>
                <w:color w:val="FFFFFF" w:themeColor="background1"/>
                <w:sz w:val="24"/>
                <w:szCs w:val="24"/>
                <w:lang w:val="pt-BR"/>
              </w:rPr>
              <w:t>Description</w:t>
            </w:r>
          </w:p>
        </w:tc>
      </w:tr>
      <w:tr w:rsidR="00D86BAA" w14:paraId="2AA74349" w14:textId="77777777" w:rsidTr="009A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EBA106" w14:textId="3BCEA74B" w:rsidR="00D86BAA" w:rsidRPr="009A524E" w:rsidRDefault="00822A71" w:rsidP="00D86BAA">
            <w:pPr>
              <w:rPr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lang w:val="pt-BR"/>
              </w:rPr>
              <w:t>card_rank</w:t>
            </w:r>
          </w:p>
        </w:tc>
        <w:tc>
          <w:tcPr>
            <w:tcW w:w="6656" w:type="dxa"/>
          </w:tcPr>
          <w:p w14:paraId="1E8D37ED" w14:textId="1F45EFE7" w:rsidR="00D86BAA" w:rsidRPr="009A524E" w:rsidRDefault="00822A71" w:rsidP="00D8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Information about cards and its values</w:t>
            </w:r>
          </w:p>
        </w:tc>
      </w:tr>
      <w:tr w:rsidR="00D86BAA" w14:paraId="3D96EDB0" w14:textId="77777777" w:rsidTr="009A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CD063B" w14:textId="260E746F" w:rsidR="00D86BAA" w:rsidRPr="009A524E" w:rsidRDefault="00822A71" w:rsidP="00D86BAA">
            <w:pPr>
              <w:rPr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lang w:val="pt-BR"/>
              </w:rPr>
              <w:t>card_suit</w:t>
            </w:r>
          </w:p>
        </w:tc>
        <w:tc>
          <w:tcPr>
            <w:tcW w:w="6656" w:type="dxa"/>
          </w:tcPr>
          <w:p w14:paraId="6D7506E8" w14:textId="564E81E4" w:rsidR="00D86BAA" w:rsidRPr="009A524E" w:rsidRDefault="00822A71" w:rsidP="00D8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Cards suits and its colors</w:t>
            </w:r>
          </w:p>
        </w:tc>
      </w:tr>
      <w:tr w:rsidR="00D86BAA" w14:paraId="3EF734F0" w14:textId="77777777" w:rsidTr="009A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295912" w14:textId="3528B4AB" w:rsidR="00D86BAA" w:rsidRPr="009A524E" w:rsidRDefault="00822A71" w:rsidP="00D86BAA">
            <w:pPr>
              <w:rPr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lang w:val="pt-BR"/>
              </w:rPr>
              <w:t>games</w:t>
            </w:r>
          </w:p>
        </w:tc>
        <w:tc>
          <w:tcPr>
            <w:tcW w:w="6656" w:type="dxa"/>
          </w:tcPr>
          <w:p w14:paraId="674AE319" w14:textId="42F95064" w:rsidR="00D86BAA" w:rsidRPr="009A524E" w:rsidRDefault="00822A71" w:rsidP="00D8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Some game details</w:t>
            </w:r>
          </w:p>
        </w:tc>
      </w:tr>
      <w:tr w:rsidR="00D86BAA" w14:paraId="2237AF61" w14:textId="77777777" w:rsidTr="009A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B6A285" w14:textId="456E97B5" w:rsidR="00D86BAA" w:rsidRPr="009A524E" w:rsidRDefault="00822A71" w:rsidP="00D86BAA">
            <w:pPr>
              <w:rPr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lang w:val="pt-BR"/>
              </w:rPr>
              <w:t>inventory</w:t>
            </w:r>
          </w:p>
        </w:tc>
        <w:tc>
          <w:tcPr>
            <w:tcW w:w="6656" w:type="dxa"/>
          </w:tcPr>
          <w:p w14:paraId="75859F28" w14:textId="2090A42D" w:rsidR="00D86BAA" w:rsidRPr="009A524E" w:rsidRDefault="00822A71" w:rsidP="00D8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Inventory of shops</w:t>
            </w:r>
          </w:p>
        </w:tc>
      </w:tr>
    </w:tbl>
    <w:p w14:paraId="2324BBBD" w14:textId="745F46CE" w:rsidR="00D86BAA" w:rsidRDefault="00D86BAA" w:rsidP="00D86BAA">
      <w:pPr>
        <w:rPr>
          <w:b/>
          <w:bCs/>
          <w:color w:val="072B62" w:themeColor="background2" w:themeShade="40"/>
          <w:sz w:val="24"/>
          <w:szCs w:val="24"/>
          <w:lang w:val="pt-BR"/>
        </w:rPr>
      </w:pPr>
    </w:p>
    <w:p w14:paraId="062C39B6" w14:textId="1C06E00A" w:rsidR="00706EAC" w:rsidRPr="00706EAC" w:rsidRDefault="00706EAC" w:rsidP="00706EAC">
      <w:pPr>
        <w:pStyle w:val="PargrafodaLista"/>
        <w:numPr>
          <w:ilvl w:val="1"/>
          <w:numId w:val="5"/>
        </w:numPr>
        <w:rPr>
          <w:b/>
          <w:bCs/>
          <w:color w:val="000000" w:themeColor="text1"/>
          <w:sz w:val="24"/>
          <w:szCs w:val="24"/>
          <w:lang w:val="pt-BR"/>
        </w:rPr>
      </w:pPr>
      <w:r w:rsidRPr="00706EAC">
        <w:rPr>
          <w:b/>
          <w:bCs/>
          <w:color w:val="000000" w:themeColor="text1"/>
          <w:sz w:val="24"/>
          <w:szCs w:val="24"/>
          <w:lang w:val="pt-BR"/>
        </w:rPr>
        <w:t>card_rank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06EAC" w14:paraId="21A66C3E" w14:textId="77777777" w:rsidTr="00706EAC">
        <w:tc>
          <w:tcPr>
            <w:tcW w:w="8494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72B62" w:themeFill="background2" w:themeFillShade="40"/>
          </w:tcPr>
          <w:p w14:paraId="193BAE9D" w14:textId="1CA7E2D2" w:rsidR="00706EAC" w:rsidRPr="00706EAC" w:rsidRDefault="00706EAC" w:rsidP="00706EAC">
            <w:pPr>
              <w:jc w:val="center"/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 w:rsidRPr="00706EAC"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>Table: card_rank</w:t>
            </w:r>
          </w:p>
        </w:tc>
      </w:tr>
      <w:tr w:rsidR="00706EAC" w14:paraId="0074C683" w14:textId="77777777" w:rsidTr="00706EAC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6DAD83" w14:textId="580A6050" w:rsidR="00706EAC" w:rsidRPr="00706EAC" w:rsidRDefault="00706EAC" w:rsidP="00D86BAA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Column Ref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A65C12" w14:textId="05869221" w:rsidR="00706EAC" w:rsidRDefault="00706EAC" w:rsidP="00D86BAA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Column Name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270470" w14:textId="54792735" w:rsidR="00706EAC" w:rsidRDefault="00706EAC" w:rsidP="00D86BAA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Data Type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E23E17" w14:textId="4D7C68C2" w:rsidR="00706EAC" w:rsidRDefault="00706EAC" w:rsidP="00D86BAA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Obs</w:t>
            </w:r>
          </w:p>
        </w:tc>
      </w:tr>
      <w:tr w:rsidR="00706EAC" w14:paraId="3BE9CC7B" w14:textId="77777777" w:rsidTr="00706EAC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C6B5FF" w14:textId="2D7303F6" w:rsidR="00706EAC" w:rsidRPr="00706EAC" w:rsidRDefault="00706EAC" w:rsidP="00D86BAA">
            <w:pPr>
              <w:rPr>
                <w:sz w:val="24"/>
                <w:szCs w:val="24"/>
                <w:lang w:val="pt-BR"/>
              </w:rPr>
            </w:pPr>
            <w:r w:rsidRPr="00706EAC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40DAD8" w14:textId="41000234" w:rsidR="00706EAC" w:rsidRPr="00706EAC" w:rsidRDefault="00706EAC" w:rsidP="00D86BA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rank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1856D3" w14:textId="11A9A467" w:rsidR="00706EAC" w:rsidRPr="00706EAC" w:rsidRDefault="00706EAC" w:rsidP="00D86BA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string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C7CBFE" w14:textId="3D574F75" w:rsidR="00706EAC" w:rsidRPr="00706EAC" w:rsidRDefault="00113B98" w:rsidP="00D86BA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Card info</w:t>
            </w:r>
          </w:p>
        </w:tc>
      </w:tr>
      <w:tr w:rsidR="00706EAC" w14:paraId="38A808C0" w14:textId="77777777" w:rsidTr="00706EAC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C3E3EF" w14:textId="6E86D2E4" w:rsidR="00706EAC" w:rsidRPr="00706EAC" w:rsidRDefault="00706EAC" w:rsidP="00D86BA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0C11C6" w14:textId="0859D62E" w:rsidR="00706EAC" w:rsidRPr="00706EAC" w:rsidRDefault="00706EAC" w:rsidP="00D86BA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value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12E3D8" w14:textId="189F8D8A" w:rsidR="00706EAC" w:rsidRPr="00706EAC" w:rsidRDefault="00706EAC" w:rsidP="00D86BA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tinyint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BBCCAE" w14:textId="7FFE658A" w:rsidR="00706EAC" w:rsidRPr="00706EAC" w:rsidRDefault="00113B98" w:rsidP="00D86BA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Card value</w:t>
            </w:r>
          </w:p>
        </w:tc>
      </w:tr>
    </w:tbl>
    <w:p w14:paraId="306C6731" w14:textId="77D35E70" w:rsidR="00706EAC" w:rsidRDefault="00706EAC" w:rsidP="00D86BAA">
      <w:pPr>
        <w:rPr>
          <w:b/>
          <w:bCs/>
          <w:color w:val="072B62" w:themeColor="background2" w:themeShade="40"/>
          <w:sz w:val="24"/>
          <w:szCs w:val="24"/>
          <w:lang w:val="pt-BR"/>
        </w:rPr>
      </w:pPr>
    </w:p>
    <w:tbl>
      <w:tblPr>
        <w:tblStyle w:val="Tabelacomgrade"/>
        <w:tblW w:w="6379" w:type="dxa"/>
        <w:tblLook w:val="04A0" w:firstRow="1" w:lastRow="0" w:firstColumn="1" w:lastColumn="0" w:noHBand="0" w:noVBand="1"/>
      </w:tblPr>
      <w:tblGrid>
        <w:gridCol w:w="2123"/>
        <w:gridCol w:w="2130"/>
        <w:gridCol w:w="2126"/>
      </w:tblGrid>
      <w:tr w:rsidR="00706EAC" w:rsidRPr="00706EAC" w14:paraId="000BCC6E" w14:textId="77777777" w:rsidTr="00706EAC">
        <w:tc>
          <w:tcPr>
            <w:tcW w:w="6379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14:paraId="22BB21C8" w14:textId="27213CA8" w:rsidR="00706EAC" w:rsidRPr="00706EAC" w:rsidRDefault="00706EAC" w:rsidP="001F3A5E">
            <w:pPr>
              <w:jc w:val="center"/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c</w:t>
            </w:r>
            <w:r w:rsidRPr="00706EAC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ard_rank sample</w:t>
            </w:r>
          </w:p>
        </w:tc>
      </w:tr>
      <w:tr w:rsidR="00706EAC" w14:paraId="1C8F28CD" w14:textId="77777777" w:rsidTr="00706EAC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AE491D" w14:textId="5CE58280" w:rsidR="00706EAC" w:rsidRPr="00706EAC" w:rsidRDefault="00706EAC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</w:p>
        </w:tc>
        <w:tc>
          <w:tcPr>
            <w:tcW w:w="213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37BD5F" w14:textId="125BB1B6" w:rsidR="00706EAC" w:rsidRDefault="00706EAC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rank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68B2D7" w14:textId="5C65B7BE" w:rsidR="00706EAC" w:rsidRDefault="00706EAC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value</w:t>
            </w:r>
          </w:p>
        </w:tc>
      </w:tr>
      <w:tr w:rsidR="00706EAC" w:rsidRPr="00706EAC" w14:paraId="2A5AD7A2" w14:textId="77777777" w:rsidTr="00706EAC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1CF67F" w14:textId="77777777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 w:rsidRPr="00706EAC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13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293E8D" w14:textId="21231252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Ace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518DF4" w14:textId="41BAEE8E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NULL</w:t>
            </w:r>
          </w:p>
        </w:tc>
      </w:tr>
      <w:tr w:rsidR="00706EAC" w:rsidRPr="00706EAC" w14:paraId="5D0CE486" w14:textId="77777777" w:rsidTr="00706EAC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0F23CA" w14:textId="77777777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13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DCE73B" w14:textId="00F91CF4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9F9D2D" w14:textId="375F9CB6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</w:tr>
      <w:tr w:rsidR="00706EAC" w:rsidRPr="00706EAC" w14:paraId="4085029E" w14:textId="77777777" w:rsidTr="00706EAC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CE77E7" w14:textId="49C241B0" w:rsid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13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DAC62B" w14:textId="7EDF67F2" w:rsid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F10CCE" w14:textId="5BA3A693" w:rsid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</w:tr>
    </w:tbl>
    <w:p w14:paraId="02DAE621" w14:textId="4ECD9CA0" w:rsidR="00706EAC" w:rsidRDefault="00706EAC" w:rsidP="00D86BAA">
      <w:pPr>
        <w:rPr>
          <w:b/>
          <w:bCs/>
          <w:color w:val="072B62" w:themeColor="background2" w:themeShade="40"/>
          <w:sz w:val="24"/>
          <w:szCs w:val="24"/>
          <w:lang w:val="pt-BR"/>
        </w:rPr>
      </w:pPr>
    </w:p>
    <w:p w14:paraId="40FE7A6B" w14:textId="13DF50C5" w:rsidR="00706EAC" w:rsidRPr="00706EAC" w:rsidRDefault="00706EAC" w:rsidP="00706EAC">
      <w:pPr>
        <w:pStyle w:val="PargrafodaLista"/>
        <w:numPr>
          <w:ilvl w:val="1"/>
          <w:numId w:val="5"/>
        </w:numPr>
        <w:rPr>
          <w:b/>
          <w:bCs/>
          <w:color w:val="000000" w:themeColor="text1"/>
          <w:sz w:val="24"/>
          <w:szCs w:val="24"/>
          <w:lang w:val="pt-BR"/>
        </w:rPr>
      </w:pPr>
      <w:r w:rsidRPr="00706EAC">
        <w:rPr>
          <w:b/>
          <w:bCs/>
          <w:color w:val="000000" w:themeColor="text1"/>
          <w:sz w:val="24"/>
          <w:szCs w:val="24"/>
          <w:lang w:val="pt-BR"/>
        </w:rPr>
        <w:t>card_suit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06EAC" w14:paraId="0D3DFEB5" w14:textId="77777777" w:rsidTr="001F3A5E">
        <w:tc>
          <w:tcPr>
            <w:tcW w:w="8494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72B62" w:themeFill="background2" w:themeFillShade="40"/>
          </w:tcPr>
          <w:p w14:paraId="22A41ECA" w14:textId="20FFBDED" w:rsidR="00706EAC" w:rsidRPr="00706EAC" w:rsidRDefault="00706EAC" w:rsidP="001F3A5E">
            <w:pPr>
              <w:jc w:val="center"/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 w:rsidRPr="00706EAC"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>Table: card_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>suit</w:t>
            </w:r>
          </w:p>
        </w:tc>
      </w:tr>
      <w:tr w:rsidR="00706EAC" w14:paraId="1699E9EB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6118A2" w14:textId="77777777" w:rsidR="00706EAC" w:rsidRPr="00706EAC" w:rsidRDefault="00706EAC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Column Ref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FABF25" w14:textId="77777777" w:rsidR="00706EAC" w:rsidRDefault="00706EAC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Column Name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839C12" w14:textId="77777777" w:rsidR="00706EAC" w:rsidRDefault="00706EAC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Data Type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075021" w14:textId="77777777" w:rsidR="00706EAC" w:rsidRDefault="00706EAC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Obs</w:t>
            </w:r>
          </w:p>
        </w:tc>
      </w:tr>
      <w:tr w:rsidR="00706EAC" w14:paraId="306D4AAF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AF8D60" w14:textId="77777777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 w:rsidRPr="00706EAC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CF6DC5" w14:textId="330266C0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card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B30CDD" w14:textId="77777777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string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013C26" w14:textId="77777777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</w:p>
        </w:tc>
      </w:tr>
      <w:tr w:rsidR="00706EAC" w14:paraId="08FE0E19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D6DCFC" w14:textId="77777777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E89F57" w14:textId="3B2B7A69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suit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35A6BE" w14:textId="4266A22F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string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4AB491" w14:textId="77777777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156F8C75" w14:textId="77777777" w:rsidR="00706EAC" w:rsidRDefault="00706EAC" w:rsidP="00706EAC">
      <w:pPr>
        <w:rPr>
          <w:b/>
          <w:bCs/>
          <w:color w:val="072B62" w:themeColor="background2" w:themeShade="40"/>
          <w:sz w:val="24"/>
          <w:szCs w:val="24"/>
          <w:lang w:val="pt-BR"/>
        </w:rPr>
      </w:pPr>
    </w:p>
    <w:tbl>
      <w:tblPr>
        <w:tblStyle w:val="Tabelacomgrade"/>
        <w:tblW w:w="6379" w:type="dxa"/>
        <w:tblLook w:val="04A0" w:firstRow="1" w:lastRow="0" w:firstColumn="1" w:lastColumn="0" w:noHBand="0" w:noVBand="1"/>
      </w:tblPr>
      <w:tblGrid>
        <w:gridCol w:w="2123"/>
        <w:gridCol w:w="2130"/>
        <w:gridCol w:w="2126"/>
      </w:tblGrid>
      <w:tr w:rsidR="00706EAC" w:rsidRPr="00706EAC" w14:paraId="1636DA78" w14:textId="77777777" w:rsidTr="001F3A5E">
        <w:tc>
          <w:tcPr>
            <w:tcW w:w="6379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14:paraId="736C20E5" w14:textId="34A0767C" w:rsidR="00706EAC" w:rsidRPr="00706EAC" w:rsidRDefault="00706EAC" w:rsidP="001F3A5E">
            <w:pPr>
              <w:jc w:val="center"/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c</w:t>
            </w:r>
            <w:r w:rsidRPr="00706EAC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ard_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suit</w:t>
            </w:r>
            <w:r w:rsidRPr="00706EAC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 xml:space="preserve"> sample</w:t>
            </w:r>
          </w:p>
        </w:tc>
      </w:tr>
      <w:tr w:rsidR="00706EAC" w14:paraId="4C79E672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67E903" w14:textId="77777777" w:rsidR="00706EAC" w:rsidRPr="00706EAC" w:rsidRDefault="00706EAC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</w:p>
        </w:tc>
        <w:tc>
          <w:tcPr>
            <w:tcW w:w="213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62F381" w14:textId="77777777" w:rsidR="00706EAC" w:rsidRDefault="00706EAC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rank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24666A" w14:textId="68015E1A" w:rsidR="00706EAC" w:rsidRDefault="007C2F9F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suit</w:t>
            </w:r>
          </w:p>
        </w:tc>
      </w:tr>
      <w:tr w:rsidR="00706EAC" w:rsidRPr="00706EAC" w14:paraId="1567CBBC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8A7981" w14:textId="77777777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 w:rsidRPr="00706EAC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13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643EC1" w14:textId="1E40090C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Clubs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C83360" w14:textId="43DC7323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Black</w:t>
            </w:r>
          </w:p>
        </w:tc>
      </w:tr>
      <w:tr w:rsidR="00706EAC" w:rsidRPr="00706EAC" w14:paraId="1963BCA9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FFA750" w14:textId="77777777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13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C294DB" w14:textId="3E47286F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Diamonds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D58BE0" w14:textId="6C6DA3B3" w:rsidR="00706EAC" w:rsidRP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Red</w:t>
            </w:r>
          </w:p>
        </w:tc>
      </w:tr>
      <w:tr w:rsidR="00706EAC" w:rsidRPr="00706EAC" w14:paraId="5A832640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496049" w14:textId="77777777" w:rsid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13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FF8F88" w14:textId="38DB09EE" w:rsid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Hearts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324B65" w14:textId="2D99DBCD" w:rsid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Red</w:t>
            </w:r>
          </w:p>
        </w:tc>
      </w:tr>
      <w:tr w:rsidR="00706EAC" w:rsidRPr="00706EAC" w14:paraId="47376DC4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73DD98" w14:textId="347ACDEC" w:rsid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13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08BF1F" w14:textId="77029CB6" w:rsid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Spades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98FD3A" w14:textId="516564D2" w:rsidR="00706EAC" w:rsidRDefault="00706EAC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Black</w:t>
            </w:r>
          </w:p>
        </w:tc>
      </w:tr>
    </w:tbl>
    <w:p w14:paraId="42787819" w14:textId="1322A221" w:rsidR="00706EAC" w:rsidRDefault="00706EAC" w:rsidP="00D86BAA">
      <w:pPr>
        <w:rPr>
          <w:b/>
          <w:bCs/>
          <w:color w:val="072B62" w:themeColor="background2" w:themeShade="40"/>
          <w:sz w:val="24"/>
          <w:szCs w:val="24"/>
          <w:lang w:val="pt-BR"/>
        </w:rPr>
      </w:pPr>
    </w:p>
    <w:p w14:paraId="363F4A62" w14:textId="47B76A0C" w:rsidR="007C2F9F" w:rsidRPr="007C2F9F" w:rsidRDefault="007C2F9F" w:rsidP="007C2F9F">
      <w:pPr>
        <w:pStyle w:val="PargrafodaLista"/>
        <w:numPr>
          <w:ilvl w:val="1"/>
          <w:numId w:val="5"/>
        </w:numPr>
        <w:rPr>
          <w:b/>
          <w:bCs/>
          <w:color w:val="000000" w:themeColor="text1"/>
          <w:sz w:val="24"/>
          <w:szCs w:val="24"/>
          <w:lang w:val="pt-BR"/>
        </w:rPr>
      </w:pPr>
      <w:r w:rsidRPr="007C2F9F">
        <w:rPr>
          <w:b/>
          <w:bCs/>
          <w:color w:val="000000" w:themeColor="text1"/>
          <w:sz w:val="24"/>
          <w:szCs w:val="24"/>
          <w:lang w:val="pt-BR"/>
        </w:rPr>
        <w:lastRenderedPageBreak/>
        <w:t>games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451"/>
        <w:gridCol w:w="2806"/>
      </w:tblGrid>
      <w:tr w:rsidR="007C2F9F" w14:paraId="020B9A03" w14:textId="77777777" w:rsidTr="001F3A5E">
        <w:tc>
          <w:tcPr>
            <w:tcW w:w="8494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72B62" w:themeFill="background2" w:themeFillShade="40"/>
          </w:tcPr>
          <w:p w14:paraId="791A53BE" w14:textId="77777777" w:rsidR="007C2F9F" w:rsidRPr="007C2F9F" w:rsidRDefault="007C2F9F" w:rsidP="001F3A5E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 w:rsidRPr="007C2F9F"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 xml:space="preserve">Table: 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>games</w:t>
            </w:r>
          </w:p>
        </w:tc>
      </w:tr>
      <w:tr w:rsidR="007C2F9F" w14:paraId="327F2DE6" w14:textId="77777777" w:rsidTr="00113B98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200D7B" w14:textId="77777777" w:rsidR="007C2F9F" w:rsidRPr="00706EAC" w:rsidRDefault="007C2F9F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Column Ref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B1D77D" w14:textId="77777777" w:rsidR="007C2F9F" w:rsidRDefault="007C2F9F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Column Name</w:t>
            </w:r>
          </w:p>
        </w:tc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A4C2E8" w14:textId="77777777" w:rsidR="007C2F9F" w:rsidRDefault="007C2F9F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Data Type</w:t>
            </w:r>
          </w:p>
        </w:tc>
        <w:tc>
          <w:tcPr>
            <w:tcW w:w="28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D618B8" w14:textId="77777777" w:rsidR="007C2F9F" w:rsidRDefault="007C2F9F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Obs</w:t>
            </w:r>
          </w:p>
        </w:tc>
      </w:tr>
      <w:tr w:rsidR="007C2F9F" w14:paraId="3057433F" w14:textId="77777777" w:rsidTr="00113B98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10AF7D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 w:rsidRPr="00706EAC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292D92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id</w:t>
            </w:r>
          </w:p>
        </w:tc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C607BE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int</w:t>
            </w:r>
          </w:p>
        </w:tc>
        <w:tc>
          <w:tcPr>
            <w:tcW w:w="28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23C55D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PK</w:t>
            </w:r>
          </w:p>
        </w:tc>
      </w:tr>
      <w:tr w:rsidR="007C2F9F" w14:paraId="40E6D052" w14:textId="77777777" w:rsidTr="00113B98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BBA626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E1C69D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name</w:t>
            </w:r>
          </w:p>
        </w:tc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8D4177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string</w:t>
            </w:r>
          </w:p>
        </w:tc>
        <w:tc>
          <w:tcPr>
            <w:tcW w:w="28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153032" w14:textId="6C412ECD" w:rsidR="007C2F9F" w:rsidRPr="00706EAC" w:rsidRDefault="00113B98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Game name</w:t>
            </w:r>
          </w:p>
        </w:tc>
      </w:tr>
      <w:tr w:rsidR="007C2F9F" w14:paraId="03E8DC8D" w14:textId="77777777" w:rsidTr="00113B98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D2B1AD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F73C86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inventor</w:t>
            </w:r>
          </w:p>
        </w:tc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D9B221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string</w:t>
            </w:r>
          </w:p>
        </w:tc>
        <w:tc>
          <w:tcPr>
            <w:tcW w:w="28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936078" w14:textId="0A9E6545" w:rsidR="007C2F9F" w:rsidRPr="00706EAC" w:rsidRDefault="00113B98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Inventor of the game</w:t>
            </w:r>
          </w:p>
        </w:tc>
      </w:tr>
      <w:tr w:rsidR="007C2F9F" w14:paraId="08A0B54D" w14:textId="77777777" w:rsidTr="00113B98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61B191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E5BED3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year</w:t>
            </w:r>
          </w:p>
        </w:tc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D67281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string</w:t>
            </w:r>
          </w:p>
        </w:tc>
        <w:tc>
          <w:tcPr>
            <w:tcW w:w="28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F38E23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</w:p>
        </w:tc>
      </w:tr>
      <w:tr w:rsidR="007C2F9F" w14:paraId="00C55C0D" w14:textId="77777777" w:rsidTr="00113B98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58039F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8FAA88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min_age</w:t>
            </w:r>
          </w:p>
        </w:tc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8DC6A0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tinyint</w:t>
            </w:r>
          </w:p>
        </w:tc>
        <w:tc>
          <w:tcPr>
            <w:tcW w:w="28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09A9D7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</w:p>
        </w:tc>
      </w:tr>
      <w:tr w:rsidR="007C2F9F" w14:paraId="79D175CF" w14:textId="77777777" w:rsidTr="00113B98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690204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7F1C23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min_players</w:t>
            </w:r>
          </w:p>
        </w:tc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673109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tinyint</w:t>
            </w:r>
          </w:p>
        </w:tc>
        <w:tc>
          <w:tcPr>
            <w:tcW w:w="28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D0FEF2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</w:p>
        </w:tc>
      </w:tr>
      <w:tr w:rsidR="007C2F9F" w14:paraId="517CC13A" w14:textId="77777777" w:rsidTr="00113B98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A1759D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2A0C23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max_players</w:t>
            </w:r>
          </w:p>
        </w:tc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20572F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tinyint</w:t>
            </w:r>
          </w:p>
        </w:tc>
        <w:tc>
          <w:tcPr>
            <w:tcW w:w="28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BD6FF3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</w:p>
        </w:tc>
      </w:tr>
      <w:tr w:rsidR="007C2F9F" w14:paraId="18319C92" w14:textId="77777777" w:rsidTr="00113B98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0DA2F7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31AFDA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list_price</w:t>
            </w:r>
          </w:p>
        </w:tc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341B08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Decimal(5,2)</w:t>
            </w:r>
          </w:p>
        </w:tc>
        <w:tc>
          <w:tcPr>
            <w:tcW w:w="28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FDDDC5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425043E3" w14:textId="77777777" w:rsidR="007C2F9F" w:rsidRDefault="007C2F9F" w:rsidP="007C2F9F">
      <w:pPr>
        <w:rPr>
          <w:b/>
          <w:bCs/>
          <w:color w:val="072B62" w:themeColor="background2" w:themeShade="40"/>
          <w:sz w:val="24"/>
          <w:szCs w:val="24"/>
          <w:lang w:val="pt-BR"/>
        </w:rPr>
      </w:pPr>
    </w:p>
    <w:tbl>
      <w:tblPr>
        <w:tblStyle w:val="Tabelacomgrade"/>
        <w:tblW w:w="9923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843"/>
        <w:gridCol w:w="851"/>
        <w:gridCol w:w="1134"/>
        <w:gridCol w:w="1417"/>
        <w:gridCol w:w="1559"/>
        <w:gridCol w:w="1276"/>
      </w:tblGrid>
      <w:tr w:rsidR="007C2F9F" w:rsidRPr="00706EAC" w14:paraId="3F554598" w14:textId="77777777" w:rsidTr="001F3A5E">
        <w:tc>
          <w:tcPr>
            <w:tcW w:w="9923" w:type="dxa"/>
            <w:gridSpan w:val="8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14:paraId="1C4933CF" w14:textId="77777777" w:rsidR="007C2F9F" w:rsidRDefault="007C2F9F" w:rsidP="001F3A5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games</w:t>
            </w:r>
            <w:r w:rsidRPr="00706EAC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 xml:space="preserve"> sample</w:t>
            </w:r>
          </w:p>
        </w:tc>
      </w:tr>
      <w:tr w:rsidR="007C2F9F" w14:paraId="4C903DB5" w14:textId="77777777" w:rsidTr="001F3A5E"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5BB74E" w14:textId="77777777" w:rsidR="007C2F9F" w:rsidRPr="00706EAC" w:rsidRDefault="007C2F9F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id</w:t>
            </w:r>
          </w:p>
        </w:tc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93F211" w14:textId="77777777" w:rsidR="007C2F9F" w:rsidRDefault="007C2F9F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BA61FF" w14:textId="786F822F" w:rsidR="007C2F9F" w:rsidRDefault="00275AD1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i</w:t>
            </w:r>
            <w:r w:rsidR="007C2F9F"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nventor</w:t>
            </w:r>
          </w:p>
        </w:tc>
        <w:tc>
          <w:tcPr>
            <w:tcW w:w="8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4E5C17" w14:textId="77777777" w:rsidR="007C2F9F" w:rsidRDefault="007C2F9F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year</w:t>
            </w:r>
          </w:p>
        </w:tc>
        <w:tc>
          <w:tcPr>
            <w:tcW w:w="113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2F99C7" w14:textId="704AAE9F" w:rsidR="007C2F9F" w:rsidRDefault="00275AD1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m</w:t>
            </w:r>
            <w:r w:rsidR="007C2F9F"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in_age</w:t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2B1C59" w14:textId="0D7EA02C" w:rsidR="007C2F9F" w:rsidRDefault="00275AD1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m</w:t>
            </w:r>
            <w:r w:rsidR="007C2F9F"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in_player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EB2687" w14:textId="4238E644" w:rsidR="007C2F9F" w:rsidRDefault="00275AD1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m</w:t>
            </w:r>
            <w:r w:rsidR="007C2F9F"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ax_players</w:t>
            </w:r>
          </w:p>
        </w:tc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31B241" w14:textId="76043A5C" w:rsidR="007C2F9F" w:rsidRDefault="00275AD1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l</w:t>
            </w:r>
            <w:r w:rsidR="007C2F9F"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ist_price</w:t>
            </w:r>
          </w:p>
        </w:tc>
      </w:tr>
      <w:tr w:rsidR="007C2F9F" w:rsidRPr="00706EAC" w14:paraId="40E8549C" w14:textId="77777777" w:rsidTr="001F3A5E"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9C1747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 w:rsidRPr="00706EAC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35E66C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Monopoly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D578BA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Elizabeth Magie</w:t>
            </w:r>
          </w:p>
        </w:tc>
        <w:tc>
          <w:tcPr>
            <w:tcW w:w="8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8559F5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1903</w:t>
            </w:r>
          </w:p>
        </w:tc>
        <w:tc>
          <w:tcPr>
            <w:tcW w:w="113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D8C313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C09D26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598E5A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B6DA7A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19.99</w:t>
            </w:r>
          </w:p>
        </w:tc>
      </w:tr>
      <w:tr w:rsidR="007C2F9F" w:rsidRPr="00706EAC" w14:paraId="1DA1CC9A" w14:textId="77777777" w:rsidTr="001F3A5E"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02B9CB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9E6168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Scrabble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0BC99D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Alfred M. Butts</w:t>
            </w:r>
          </w:p>
        </w:tc>
        <w:tc>
          <w:tcPr>
            <w:tcW w:w="8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428F89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1938</w:t>
            </w:r>
          </w:p>
        </w:tc>
        <w:tc>
          <w:tcPr>
            <w:tcW w:w="113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894C37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3DC4D3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B4D39B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26AC04" w14:textId="77777777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17.99</w:t>
            </w:r>
          </w:p>
        </w:tc>
      </w:tr>
    </w:tbl>
    <w:p w14:paraId="234A409D" w14:textId="144D6B4E" w:rsidR="007C2F9F" w:rsidRPr="007C2F9F" w:rsidRDefault="007C2F9F" w:rsidP="007C2F9F">
      <w:pPr>
        <w:rPr>
          <w:b/>
          <w:bCs/>
          <w:color w:val="000000" w:themeColor="text1"/>
          <w:sz w:val="24"/>
          <w:szCs w:val="24"/>
          <w:lang w:val="pt-BR"/>
        </w:rPr>
      </w:pPr>
    </w:p>
    <w:p w14:paraId="660E2078" w14:textId="2635A6D5" w:rsidR="007C2F9F" w:rsidRPr="007C2F9F" w:rsidRDefault="007C2F9F" w:rsidP="007C2F9F">
      <w:pPr>
        <w:pStyle w:val="PargrafodaLista"/>
        <w:numPr>
          <w:ilvl w:val="1"/>
          <w:numId w:val="12"/>
        </w:numPr>
        <w:rPr>
          <w:b/>
          <w:bCs/>
          <w:color w:val="000000" w:themeColor="text1"/>
          <w:sz w:val="24"/>
          <w:szCs w:val="24"/>
          <w:lang w:val="pt-BR"/>
        </w:rPr>
      </w:pPr>
      <w:r w:rsidRPr="007C2F9F">
        <w:rPr>
          <w:b/>
          <w:bCs/>
          <w:color w:val="000000" w:themeColor="text1"/>
          <w:sz w:val="24"/>
          <w:szCs w:val="24"/>
          <w:lang w:val="pt-BR"/>
        </w:rPr>
        <w:t xml:space="preserve"> inventory</w:t>
      </w:r>
    </w:p>
    <w:p w14:paraId="59C887D2" w14:textId="77777777" w:rsidR="007C2F9F" w:rsidRDefault="007C2F9F" w:rsidP="007C2F9F">
      <w:pPr>
        <w:pStyle w:val="PargrafodaLista"/>
        <w:ind w:left="792"/>
        <w:rPr>
          <w:b/>
          <w:bCs/>
          <w:color w:val="000000" w:themeColor="text1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C2F9F" w14:paraId="0E274CC5" w14:textId="77777777" w:rsidTr="001F3A5E">
        <w:tc>
          <w:tcPr>
            <w:tcW w:w="8494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72B62" w:themeFill="background2" w:themeFillShade="40"/>
          </w:tcPr>
          <w:p w14:paraId="1631C38A" w14:textId="0F9FD537" w:rsidR="007C2F9F" w:rsidRPr="007C2F9F" w:rsidRDefault="007C2F9F" w:rsidP="007C2F9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 w:rsidRPr="007C2F9F"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 xml:space="preserve">Table: </w:t>
            </w:r>
            <w:r w:rsidR="00275AD1"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>inventory</w:t>
            </w:r>
          </w:p>
        </w:tc>
      </w:tr>
      <w:tr w:rsidR="007C2F9F" w14:paraId="6EBA3B42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B8C78F" w14:textId="77777777" w:rsidR="007C2F9F" w:rsidRPr="00706EAC" w:rsidRDefault="007C2F9F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Column Ref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CC6FF3" w14:textId="77777777" w:rsidR="007C2F9F" w:rsidRDefault="007C2F9F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Column Name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EF7D31" w14:textId="77777777" w:rsidR="007C2F9F" w:rsidRDefault="007C2F9F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Data Type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A29851" w14:textId="77777777" w:rsidR="007C2F9F" w:rsidRDefault="007C2F9F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Obs</w:t>
            </w:r>
          </w:p>
        </w:tc>
      </w:tr>
      <w:tr w:rsidR="007C2F9F" w14:paraId="2F3DAEF0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80391A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 w:rsidRPr="00706EAC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1B8A77" w14:textId="45EB458D" w:rsidR="007C2F9F" w:rsidRPr="00706EAC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shop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9BBFFD" w14:textId="723347C0" w:rsidR="007C2F9F" w:rsidRPr="00706EAC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string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210EB3" w14:textId="43871BED" w:rsidR="007C2F9F" w:rsidRPr="00706EAC" w:rsidRDefault="00113B98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Shop info</w:t>
            </w:r>
          </w:p>
        </w:tc>
      </w:tr>
      <w:tr w:rsidR="007C2F9F" w14:paraId="798D494D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6CF2B8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A86C44" w14:textId="29F2EF6B" w:rsidR="007C2F9F" w:rsidRPr="00706EAC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game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4E2414" w14:textId="378E6001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string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CACFA8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</w:p>
        </w:tc>
      </w:tr>
      <w:tr w:rsidR="007C2F9F" w14:paraId="7B96CB75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8DF055" w14:textId="6C05C946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49E3A5" w14:textId="116CB684" w:rsidR="007C2F9F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qty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AEE098" w14:textId="1D1D16FE" w:rsidR="007C2F9F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int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EB1523" w14:textId="5C40925C" w:rsidR="007C2F9F" w:rsidRPr="00706EAC" w:rsidRDefault="00113B98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Qty in the shop</w:t>
            </w:r>
            <w:bookmarkStart w:id="0" w:name="_GoBack"/>
            <w:bookmarkEnd w:id="0"/>
          </w:p>
        </w:tc>
      </w:tr>
      <w:tr w:rsidR="007C2F9F" w14:paraId="0BC0D190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72CC4F" w14:textId="260827FB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14C366" w14:textId="19A03BD3" w:rsidR="007C2F9F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aisle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98EB95" w14:textId="5B8D3668" w:rsidR="007C2F9F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tinyint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929091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</w:p>
        </w:tc>
      </w:tr>
      <w:tr w:rsidR="007C2F9F" w14:paraId="1EBB850E" w14:textId="77777777" w:rsidTr="001F3A5E"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6853E1" w14:textId="418D35FA" w:rsidR="007C2F9F" w:rsidRDefault="007C2F9F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1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66B222" w14:textId="726C7EC5" w:rsidR="007C2F9F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price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CCA290" w14:textId="3343B1BD" w:rsidR="007C2F9F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decimal(5,2)</w:t>
            </w:r>
          </w:p>
        </w:tc>
        <w:tc>
          <w:tcPr>
            <w:tcW w:w="21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852A7B" w14:textId="77777777" w:rsidR="007C2F9F" w:rsidRPr="00706EAC" w:rsidRDefault="007C2F9F" w:rsidP="001F3A5E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3C42170B" w14:textId="77777777" w:rsidR="007C2F9F" w:rsidRDefault="007C2F9F" w:rsidP="007C2F9F">
      <w:pPr>
        <w:rPr>
          <w:b/>
          <w:bCs/>
          <w:color w:val="072B62" w:themeColor="background2" w:themeShade="40"/>
          <w:sz w:val="24"/>
          <w:szCs w:val="24"/>
          <w:lang w:val="pt-BR"/>
        </w:rPr>
      </w:pP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2126"/>
        <w:gridCol w:w="1701"/>
        <w:gridCol w:w="1559"/>
      </w:tblGrid>
      <w:tr w:rsidR="00275AD1" w14:paraId="747EE3DB" w14:textId="2B54994B" w:rsidTr="00275AD1"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B694C6" w14:textId="3E973502" w:rsidR="00275AD1" w:rsidRPr="00706EAC" w:rsidRDefault="00275AD1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shop</w:t>
            </w:r>
          </w:p>
        </w:tc>
        <w:tc>
          <w:tcPr>
            <w:tcW w:w="17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76232E" w14:textId="77E9BB4D" w:rsidR="00275AD1" w:rsidRDefault="00275AD1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game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307ED8" w14:textId="2E0BE782" w:rsidR="00275AD1" w:rsidRDefault="00275AD1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qty</w:t>
            </w:r>
          </w:p>
        </w:tc>
        <w:tc>
          <w:tcPr>
            <w:tcW w:w="17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80F8BC" w14:textId="2677E13E" w:rsidR="00275AD1" w:rsidRDefault="00275AD1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aisle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D30111" w14:textId="1139BC8F" w:rsidR="00275AD1" w:rsidRDefault="00275AD1" w:rsidP="001F3A5E">
            <w:pP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72B62" w:themeColor="background2" w:themeShade="40"/>
                <w:sz w:val="24"/>
                <w:szCs w:val="24"/>
                <w:lang w:val="pt-BR"/>
              </w:rPr>
              <w:t>price</w:t>
            </w:r>
          </w:p>
        </w:tc>
      </w:tr>
      <w:tr w:rsidR="00275AD1" w:rsidRPr="00706EAC" w14:paraId="783126D3" w14:textId="634E34FD" w:rsidTr="00275AD1"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F83C06" w14:textId="544B6F35" w:rsidR="00275AD1" w:rsidRPr="00706EAC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Dicey</w:t>
            </w:r>
          </w:p>
        </w:tc>
        <w:tc>
          <w:tcPr>
            <w:tcW w:w="17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238892" w14:textId="3B6FB872" w:rsidR="00275AD1" w:rsidRPr="00706EAC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Monopoly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3B3371" w14:textId="3C6B482C" w:rsidR="00275AD1" w:rsidRPr="00706EAC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17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3B8FC8" w14:textId="2DFEE100" w:rsidR="00275AD1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079BB0" w14:textId="028CC511" w:rsidR="00275AD1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17.99</w:t>
            </w:r>
          </w:p>
        </w:tc>
      </w:tr>
      <w:tr w:rsidR="00275AD1" w:rsidRPr="00706EAC" w14:paraId="127B116A" w14:textId="4200C8BB" w:rsidTr="00275AD1"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AB7660" w14:textId="20AF87AC" w:rsidR="00275AD1" w:rsidRPr="00706EAC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Dicey</w:t>
            </w:r>
          </w:p>
        </w:tc>
        <w:tc>
          <w:tcPr>
            <w:tcW w:w="17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E8EEF5" w14:textId="2E4E8185" w:rsidR="00275AD1" w:rsidRPr="00706EAC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Clue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23FBAE" w14:textId="5EC8F809" w:rsidR="00275AD1" w:rsidRPr="00706EAC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17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039199" w14:textId="7D5067A9" w:rsidR="00275AD1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NULL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F57E04" w14:textId="5AB07B9C" w:rsidR="00275AD1" w:rsidRDefault="00275AD1" w:rsidP="001F3A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9.99</w:t>
            </w:r>
          </w:p>
        </w:tc>
      </w:tr>
    </w:tbl>
    <w:p w14:paraId="2800D5AD" w14:textId="422881D9" w:rsidR="007C2F9F" w:rsidRDefault="007C2F9F" w:rsidP="007C2F9F">
      <w:pPr>
        <w:rPr>
          <w:b/>
          <w:bCs/>
          <w:color w:val="000000" w:themeColor="text1"/>
          <w:sz w:val="24"/>
          <w:szCs w:val="24"/>
          <w:lang w:val="pt-BR"/>
        </w:rPr>
      </w:pPr>
    </w:p>
    <w:p w14:paraId="270A462A" w14:textId="146588C8" w:rsidR="007C2F9F" w:rsidRDefault="007C2F9F" w:rsidP="007C2F9F">
      <w:pPr>
        <w:rPr>
          <w:b/>
          <w:bCs/>
          <w:color w:val="000000" w:themeColor="text1"/>
          <w:sz w:val="24"/>
          <w:szCs w:val="24"/>
          <w:lang w:val="pt-BR"/>
        </w:rPr>
      </w:pPr>
    </w:p>
    <w:p w14:paraId="163D1436" w14:textId="7DC9F052" w:rsidR="007C2F9F" w:rsidRDefault="007C2F9F" w:rsidP="007C2F9F">
      <w:pPr>
        <w:rPr>
          <w:b/>
          <w:bCs/>
          <w:color w:val="000000" w:themeColor="text1"/>
          <w:sz w:val="24"/>
          <w:szCs w:val="24"/>
          <w:lang w:val="pt-BR"/>
        </w:rPr>
      </w:pPr>
    </w:p>
    <w:p w14:paraId="47157EB6" w14:textId="77777777" w:rsidR="007C2F9F" w:rsidRPr="007C2F9F" w:rsidRDefault="007C2F9F" w:rsidP="007C2F9F">
      <w:pPr>
        <w:rPr>
          <w:b/>
          <w:bCs/>
          <w:color w:val="000000" w:themeColor="text1"/>
          <w:sz w:val="24"/>
          <w:szCs w:val="24"/>
          <w:lang w:val="pt-BR"/>
        </w:rPr>
      </w:pPr>
    </w:p>
    <w:p w14:paraId="6793A6BA" w14:textId="77777777" w:rsidR="00706EAC" w:rsidRPr="00D86BAA" w:rsidRDefault="00706EAC" w:rsidP="00D86BAA">
      <w:pPr>
        <w:rPr>
          <w:b/>
          <w:bCs/>
          <w:color w:val="072B62" w:themeColor="background2" w:themeShade="40"/>
          <w:sz w:val="24"/>
          <w:szCs w:val="24"/>
          <w:lang w:val="pt-BR"/>
        </w:rPr>
      </w:pPr>
    </w:p>
    <w:sectPr w:rsidR="00706EAC" w:rsidRPr="00D86BAA" w:rsidSect="00556E7F">
      <w:headerReference w:type="default" r:id="rId14"/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0F5CB" w14:textId="77777777" w:rsidR="008C6025" w:rsidRDefault="008C6025" w:rsidP="00614DF7">
      <w:pPr>
        <w:spacing w:after="0" w:line="240" w:lineRule="auto"/>
      </w:pPr>
      <w:r>
        <w:separator/>
      </w:r>
    </w:p>
  </w:endnote>
  <w:endnote w:type="continuationSeparator" w:id="0">
    <w:p w14:paraId="468CC262" w14:textId="77777777" w:rsidR="008C6025" w:rsidRDefault="008C6025" w:rsidP="00614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2C29D" w14:textId="77777777" w:rsidR="008C6025" w:rsidRDefault="008C6025" w:rsidP="00614DF7">
      <w:pPr>
        <w:spacing w:after="0" w:line="240" w:lineRule="auto"/>
      </w:pPr>
      <w:r>
        <w:separator/>
      </w:r>
    </w:p>
  </w:footnote>
  <w:footnote w:type="continuationSeparator" w:id="0">
    <w:p w14:paraId="2A3A0706" w14:textId="77777777" w:rsidR="008C6025" w:rsidRDefault="008C6025" w:rsidP="00614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54E96" w14:textId="3E54BA8E" w:rsidR="00B54F6E" w:rsidRDefault="00B54F6E">
    <w:pPr>
      <w:pStyle w:val="Cabealho"/>
    </w:pPr>
  </w:p>
  <w:p w14:paraId="145D8662" w14:textId="77777777" w:rsidR="00B54F6E" w:rsidRDefault="00B54F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0E24"/>
    <w:multiLevelType w:val="multilevel"/>
    <w:tmpl w:val="0F8CC4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EAA1E9D"/>
    <w:multiLevelType w:val="multilevel"/>
    <w:tmpl w:val="0F8CC4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2C30B3"/>
    <w:multiLevelType w:val="hybridMultilevel"/>
    <w:tmpl w:val="18F83B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D08A4"/>
    <w:multiLevelType w:val="multilevel"/>
    <w:tmpl w:val="C41E4992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3C014A"/>
    <w:multiLevelType w:val="multilevel"/>
    <w:tmpl w:val="0F8CC42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495170F8"/>
    <w:multiLevelType w:val="hybridMultilevel"/>
    <w:tmpl w:val="5DDE6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B74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313A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DD6ADF"/>
    <w:multiLevelType w:val="hybridMultilevel"/>
    <w:tmpl w:val="4A307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07C43"/>
    <w:multiLevelType w:val="hybridMultilevel"/>
    <w:tmpl w:val="72EAE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A5D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4D14A5"/>
    <w:multiLevelType w:val="multilevel"/>
    <w:tmpl w:val="7FF0A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EC"/>
    <w:rsid w:val="00011B82"/>
    <w:rsid w:val="000253C8"/>
    <w:rsid w:val="000A5862"/>
    <w:rsid w:val="00113B98"/>
    <w:rsid w:val="001977A3"/>
    <w:rsid w:val="001C6A7F"/>
    <w:rsid w:val="001C7DB5"/>
    <w:rsid w:val="0020656E"/>
    <w:rsid w:val="0023384A"/>
    <w:rsid w:val="0026785F"/>
    <w:rsid w:val="00275AD1"/>
    <w:rsid w:val="0028447D"/>
    <w:rsid w:val="00307A0A"/>
    <w:rsid w:val="00314C3F"/>
    <w:rsid w:val="00342E74"/>
    <w:rsid w:val="00356A58"/>
    <w:rsid w:val="00381A5A"/>
    <w:rsid w:val="00386EAC"/>
    <w:rsid w:val="003A165F"/>
    <w:rsid w:val="003E3262"/>
    <w:rsid w:val="003E63CB"/>
    <w:rsid w:val="003F766A"/>
    <w:rsid w:val="00411B65"/>
    <w:rsid w:val="0041597C"/>
    <w:rsid w:val="0048379C"/>
    <w:rsid w:val="005136DD"/>
    <w:rsid w:val="00540A7A"/>
    <w:rsid w:val="00545BDB"/>
    <w:rsid w:val="00556E7F"/>
    <w:rsid w:val="005A1FC5"/>
    <w:rsid w:val="00611653"/>
    <w:rsid w:val="00614DF7"/>
    <w:rsid w:val="0062123A"/>
    <w:rsid w:val="00621D04"/>
    <w:rsid w:val="006366F0"/>
    <w:rsid w:val="00646E75"/>
    <w:rsid w:val="0065723F"/>
    <w:rsid w:val="00682EC8"/>
    <w:rsid w:val="006A41BF"/>
    <w:rsid w:val="006C423B"/>
    <w:rsid w:val="00706EAC"/>
    <w:rsid w:val="007C2F9F"/>
    <w:rsid w:val="00800598"/>
    <w:rsid w:val="00822A71"/>
    <w:rsid w:val="00861BB9"/>
    <w:rsid w:val="00894BB1"/>
    <w:rsid w:val="008A6506"/>
    <w:rsid w:val="008C6025"/>
    <w:rsid w:val="00981081"/>
    <w:rsid w:val="00996406"/>
    <w:rsid w:val="009A524E"/>
    <w:rsid w:val="009B4F05"/>
    <w:rsid w:val="009B6FB7"/>
    <w:rsid w:val="00A01FE5"/>
    <w:rsid w:val="00A06DEC"/>
    <w:rsid w:val="00A07622"/>
    <w:rsid w:val="00A50BCD"/>
    <w:rsid w:val="00B3378D"/>
    <w:rsid w:val="00B34A7F"/>
    <w:rsid w:val="00B44482"/>
    <w:rsid w:val="00B4576C"/>
    <w:rsid w:val="00B54F6E"/>
    <w:rsid w:val="00BC16FD"/>
    <w:rsid w:val="00BD056D"/>
    <w:rsid w:val="00BD3D7C"/>
    <w:rsid w:val="00C05A75"/>
    <w:rsid w:val="00C07B28"/>
    <w:rsid w:val="00C36D8A"/>
    <w:rsid w:val="00C426FE"/>
    <w:rsid w:val="00C62C10"/>
    <w:rsid w:val="00C72B97"/>
    <w:rsid w:val="00CC1B2D"/>
    <w:rsid w:val="00CF62F8"/>
    <w:rsid w:val="00D86BAA"/>
    <w:rsid w:val="00DE645D"/>
    <w:rsid w:val="00E1354F"/>
    <w:rsid w:val="00E4001A"/>
    <w:rsid w:val="00E47B02"/>
    <w:rsid w:val="00E5124D"/>
    <w:rsid w:val="00E55D74"/>
    <w:rsid w:val="00E73866"/>
    <w:rsid w:val="00F6317C"/>
    <w:rsid w:val="00F86647"/>
    <w:rsid w:val="00F86DA2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D3ED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PT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81A5A"/>
  </w:style>
  <w:style w:type="paragraph" w:styleId="Ttulo1">
    <w:name w:val="heading 1"/>
    <w:basedOn w:val="Normal"/>
    <w:next w:val="Normal"/>
    <w:link w:val="Ttulo1Char"/>
    <w:uiPriority w:val="9"/>
    <w:qFormat/>
    <w:rsid w:val="00611653"/>
    <w:pPr>
      <w:spacing w:line="240" w:lineRule="auto"/>
      <w:jc w:val="left"/>
      <w:outlineLvl w:val="0"/>
    </w:pPr>
    <w:rPr>
      <w:rFonts w:asciiTheme="majorHAnsi" w:hAnsiTheme="majorHAnsi"/>
      <w:b/>
      <w:caps/>
      <w:color w:val="000000" w:themeColor="text1"/>
      <w:spacing w:val="10"/>
      <w:sz w:val="4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1B2D"/>
    <w:pPr>
      <w:outlineLvl w:val="1"/>
    </w:pPr>
    <w:rPr>
      <w:color w:val="629DD1" w:themeColor="accent2"/>
      <w:sz w:val="22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62C1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C62C1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C62C10"/>
    <w:pPr>
      <w:spacing w:before="200" w:after="0"/>
      <w:jc w:val="left"/>
      <w:outlineLvl w:val="4"/>
    </w:pPr>
    <w:rPr>
      <w:smallCaps/>
      <w:color w:val="3476B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C62C10"/>
    <w:pPr>
      <w:spacing w:after="0"/>
      <w:jc w:val="left"/>
      <w:outlineLvl w:val="5"/>
    </w:pPr>
    <w:rPr>
      <w:smallCaps/>
      <w:color w:val="629DD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C62C10"/>
    <w:pPr>
      <w:spacing w:after="0"/>
      <w:jc w:val="left"/>
      <w:outlineLvl w:val="6"/>
    </w:pPr>
    <w:rPr>
      <w:b/>
      <w:smallCaps/>
      <w:color w:val="629DD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C62C10"/>
    <w:pPr>
      <w:spacing w:after="0"/>
      <w:jc w:val="left"/>
      <w:outlineLvl w:val="7"/>
    </w:pPr>
    <w:rPr>
      <w:b/>
      <w:i/>
      <w:smallCaps/>
      <w:color w:val="3476B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C62C10"/>
    <w:pPr>
      <w:spacing w:after="0"/>
      <w:jc w:val="left"/>
      <w:outlineLvl w:val="8"/>
    </w:pPr>
    <w:rPr>
      <w:b/>
      <w:i/>
      <w:smallCaps/>
      <w:color w:val="224E76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381A5A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1A5A"/>
    <w:rPr>
      <w:smallCaps/>
      <w:color w:val="3476B1" w:themeColor="accent2" w:themeShade="BF"/>
      <w:spacing w:val="10"/>
      <w:sz w:val="22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11653"/>
    <w:rPr>
      <w:rFonts w:asciiTheme="majorHAnsi" w:hAnsiTheme="majorHAnsi"/>
      <w:b/>
      <w:caps/>
      <w:color w:val="000000" w:themeColor="text1"/>
      <w:spacing w:val="10"/>
      <w:sz w:val="4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C1B2D"/>
    <w:rPr>
      <w:color w:val="629DD1" w:themeColor="accent2"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1A5A"/>
    <w:rPr>
      <w:smallCaps/>
      <w:spacing w:val="5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1A5A"/>
    <w:rPr>
      <w:smallCaps/>
      <w:color w:val="629DD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1A5A"/>
    <w:rPr>
      <w:b/>
      <w:smallCaps/>
      <w:color w:val="629DD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1A5A"/>
    <w:rPr>
      <w:b/>
      <w:i/>
      <w:smallCaps/>
      <w:color w:val="3476B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1A5A"/>
    <w:rPr>
      <w:b/>
      <w:i/>
      <w:smallCaps/>
      <w:color w:val="224E76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2C10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5723F"/>
    <w:pPr>
      <w:spacing w:after="0" w:line="240" w:lineRule="auto"/>
      <w:jc w:val="left"/>
    </w:pPr>
    <w:rPr>
      <w:rFonts w:ascii="Calibri" w:hAnsi="Calibri" w:cstheme="majorHAnsi"/>
      <w:b/>
      <w:sz w:val="56"/>
    </w:rPr>
  </w:style>
  <w:style w:type="character" w:customStyle="1" w:styleId="TtuloChar">
    <w:name w:val="Título Char"/>
    <w:basedOn w:val="Fontepargpadro"/>
    <w:link w:val="Ttulo"/>
    <w:uiPriority w:val="10"/>
    <w:rsid w:val="0065723F"/>
    <w:rPr>
      <w:rFonts w:ascii="Calibri" w:hAnsi="Calibri" w:cstheme="majorHAnsi"/>
      <w:b/>
      <w:sz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23F"/>
    <w:pPr>
      <w:spacing w:line="240" w:lineRule="auto"/>
      <w:jc w:val="left"/>
    </w:pPr>
    <w:rPr>
      <w:caps/>
      <w:smallCaps/>
      <w:color w:val="3476B1" w:themeColor="accent2" w:themeShade="BF"/>
      <w:sz w:val="40"/>
    </w:rPr>
  </w:style>
  <w:style w:type="character" w:customStyle="1" w:styleId="SubttuloChar">
    <w:name w:val="Subtítulo Char"/>
    <w:basedOn w:val="Fontepargpadro"/>
    <w:link w:val="Subttulo"/>
    <w:uiPriority w:val="11"/>
    <w:rsid w:val="0065723F"/>
    <w:rPr>
      <w:caps/>
      <w:smallCaps/>
      <w:color w:val="3476B1" w:themeColor="accent2" w:themeShade="BF"/>
      <w:sz w:val="40"/>
    </w:rPr>
  </w:style>
  <w:style w:type="character" w:styleId="Forte">
    <w:name w:val="Strong"/>
    <w:uiPriority w:val="22"/>
    <w:semiHidden/>
    <w:rsid w:val="00C62C10"/>
    <w:rPr>
      <w:b/>
      <w:color w:val="629DD1" w:themeColor="accent2"/>
    </w:rPr>
  </w:style>
  <w:style w:type="character" w:styleId="nfase">
    <w:name w:val="Emphasis"/>
    <w:uiPriority w:val="20"/>
    <w:semiHidden/>
    <w:rsid w:val="00C62C10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C62C1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62C10"/>
  </w:style>
  <w:style w:type="paragraph" w:styleId="PargrafodaLista">
    <w:name w:val="List Paragraph"/>
    <w:basedOn w:val="Normal"/>
    <w:uiPriority w:val="34"/>
    <w:semiHidden/>
    <w:rsid w:val="00C62C1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semiHidden/>
    <w:qFormat/>
    <w:rsid w:val="00C62C10"/>
    <w:rPr>
      <w:i/>
    </w:rPr>
  </w:style>
  <w:style w:type="character" w:customStyle="1" w:styleId="CitaoChar">
    <w:name w:val="Citação Char"/>
    <w:basedOn w:val="Fontepargpadro"/>
    <w:link w:val="Citao"/>
    <w:uiPriority w:val="29"/>
    <w:semiHidden/>
    <w:rsid w:val="00381A5A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semiHidden/>
    <w:rsid w:val="00C62C10"/>
    <w:pPr>
      <w:pBdr>
        <w:top w:val="single" w:sz="8" w:space="10" w:color="3476B1" w:themeColor="accent2" w:themeShade="BF"/>
        <w:left w:val="single" w:sz="8" w:space="10" w:color="3476B1" w:themeColor="accent2" w:themeShade="BF"/>
        <w:bottom w:val="single" w:sz="8" w:space="10" w:color="3476B1" w:themeColor="accent2" w:themeShade="BF"/>
        <w:right w:val="single" w:sz="8" w:space="10" w:color="3476B1" w:themeColor="accent2" w:themeShade="BF"/>
      </w:pBdr>
      <w:shd w:val="clear" w:color="auto" w:fill="629DD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36D8A"/>
    <w:rPr>
      <w:b/>
      <w:i/>
      <w:color w:val="FFFFFF" w:themeColor="background1"/>
      <w:shd w:val="clear" w:color="auto" w:fill="629DD1" w:themeFill="accent2"/>
    </w:rPr>
  </w:style>
  <w:style w:type="character" w:styleId="nfaseSutil">
    <w:name w:val="Subtle Emphasis"/>
    <w:uiPriority w:val="19"/>
    <w:semiHidden/>
    <w:rsid w:val="00C62C10"/>
    <w:rPr>
      <w:i/>
    </w:rPr>
  </w:style>
  <w:style w:type="character" w:styleId="nfaseIntensa">
    <w:name w:val="Intense Emphasis"/>
    <w:uiPriority w:val="21"/>
    <w:semiHidden/>
    <w:rsid w:val="00C62C10"/>
    <w:rPr>
      <w:b/>
      <w:i/>
      <w:color w:val="629DD1" w:themeColor="accent2"/>
      <w:spacing w:val="10"/>
    </w:rPr>
  </w:style>
  <w:style w:type="character" w:styleId="RefernciaSutil">
    <w:name w:val="Subtle Reference"/>
    <w:uiPriority w:val="31"/>
    <w:semiHidden/>
    <w:rsid w:val="00C62C10"/>
    <w:rPr>
      <w:b/>
    </w:rPr>
  </w:style>
  <w:style w:type="character" w:styleId="RefernciaIntensa">
    <w:name w:val="Intense Reference"/>
    <w:uiPriority w:val="32"/>
    <w:semiHidden/>
    <w:rsid w:val="00C62C10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semiHidden/>
    <w:rsid w:val="00C62C1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C10"/>
    <w:pPr>
      <w:outlineLvl w:val="9"/>
    </w:pPr>
  </w:style>
  <w:style w:type="paragraph" w:customStyle="1" w:styleId="Nome">
    <w:name w:val="Nome"/>
    <w:basedOn w:val="Ttulo"/>
    <w:semiHidden/>
    <w:rsid w:val="00C62C10"/>
    <w:rPr>
      <w:b w:val="0"/>
      <w:caps/>
      <w:color w:val="000000"/>
      <w:sz w:val="28"/>
      <w:szCs w:val="28"/>
    </w:rPr>
  </w:style>
  <w:style w:type="paragraph" w:customStyle="1" w:styleId="Ttulodalegenda">
    <w:name w:val="Título da legenda"/>
    <w:basedOn w:val="Normal"/>
    <w:semiHidden/>
    <w:rsid w:val="00C62C10"/>
    <w:pPr>
      <w:spacing w:after="120" w:line="312" w:lineRule="auto"/>
    </w:pPr>
    <w:rPr>
      <w:rFonts w:asciiTheme="majorHAnsi" w:eastAsiaTheme="minorHAnsi" w:hAnsiTheme="majorHAnsi"/>
      <w:color w:val="1E5E9F" w:themeColor="accent3" w:themeShade="BF"/>
      <w:szCs w:val="22"/>
    </w:rPr>
  </w:style>
  <w:style w:type="paragraph" w:customStyle="1" w:styleId="Endereo3">
    <w:name w:val="Endereço 3"/>
    <w:basedOn w:val="Subttulo"/>
    <w:link w:val="Caracteredeendereo3"/>
    <w:semiHidden/>
    <w:rsid w:val="00C62C10"/>
    <w:pPr>
      <w:spacing w:after="0"/>
      <w:jc w:val="center"/>
    </w:pPr>
  </w:style>
  <w:style w:type="character" w:customStyle="1" w:styleId="Caracteredeendereo3">
    <w:name w:val="Caractere de endereço 3"/>
    <w:basedOn w:val="SubttuloChar"/>
    <w:link w:val="Endereo3"/>
    <w:semiHidden/>
    <w:rsid w:val="00C36D8A"/>
    <w:rPr>
      <w:caps/>
      <w:smallCaps/>
      <w:color w:val="3476B1" w:themeColor="accent2" w:themeShade="BF"/>
      <w:sz w:val="4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62C1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62C10"/>
    <w:rPr>
      <w:rFonts w:ascii="Century Gothic" w:hAnsi="Century Gothic"/>
      <w:sz w:val="21"/>
    </w:rPr>
  </w:style>
  <w:style w:type="paragraph" w:styleId="Sumrio1">
    <w:name w:val="toc 1"/>
    <w:basedOn w:val="Normal"/>
    <w:next w:val="Normal"/>
    <w:autoRedefine/>
    <w:uiPriority w:val="39"/>
    <w:rsid w:val="00611653"/>
    <w:pPr>
      <w:pBdr>
        <w:top w:val="single" w:sz="12" w:space="1" w:color="629DD1" w:themeColor="accent2"/>
      </w:pBdr>
      <w:spacing w:after="120" w:line="240" w:lineRule="auto"/>
      <w:jc w:val="left"/>
    </w:pPr>
    <w:rPr>
      <w:b/>
      <w:sz w:val="32"/>
    </w:rPr>
  </w:style>
  <w:style w:type="paragraph" w:styleId="Sumrio2">
    <w:name w:val="toc 2"/>
    <w:basedOn w:val="Normal"/>
    <w:next w:val="Normal"/>
    <w:autoRedefine/>
    <w:uiPriority w:val="39"/>
    <w:rsid w:val="00611653"/>
    <w:pPr>
      <w:spacing w:line="252" w:lineRule="auto"/>
    </w:pPr>
  </w:style>
  <w:style w:type="character" w:styleId="TextodoEspaoReservado">
    <w:name w:val="Placeholder Text"/>
    <w:basedOn w:val="Fontepargpadro"/>
    <w:uiPriority w:val="99"/>
    <w:semiHidden/>
    <w:rsid w:val="00C36D8A"/>
    <w:rPr>
      <w:color w:val="808080"/>
    </w:rPr>
  </w:style>
  <w:style w:type="paragraph" w:customStyle="1" w:styleId="Imagem">
    <w:name w:val="Imagem"/>
    <w:basedOn w:val="Normal"/>
    <w:qFormat/>
    <w:rsid w:val="00F86647"/>
    <w:pPr>
      <w:spacing w:after="0" w:line="240" w:lineRule="auto"/>
      <w:ind w:left="-216"/>
    </w:pPr>
    <w:rPr>
      <w:noProof/>
    </w:rPr>
  </w:style>
  <w:style w:type="paragraph" w:styleId="Cabealho">
    <w:name w:val="header"/>
    <w:basedOn w:val="Normal"/>
    <w:link w:val="CabealhoChar"/>
    <w:uiPriority w:val="99"/>
    <w:rsid w:val="00614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DF7"/>
  </w:style>
  <w:style w:type="paragraph" w:styleId="Rodap">
    <w:name w:val="footer"/>
    <w:basedOn w:val="Normal"/>
    <w:link w:val="RodapChar"/>
    <w:uiPriority w:val="99"/>
    <w:unhideWhenUsed/>
    <w:rsid w:val="00614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DF7"/>
  </w:style>
  <w:style w:type="table" w:styleId="TabeladeGradeClara">
    <w:name w:val="Grid Table Light"/>
    <w:basedOn w:val="Tabelanormal"/>
    <w:uiPriority w:val="40"/>
    <w:rsid w:val="00B444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emandPrice">
    <w:name w:val="Item and Price"/>
    <w:basedOn w:val="Normal"/>
    <w:uiPriority w:val="1"/>
    <w:qFormat/>
    <w:rsid w:val="006A41BF"/>
    <w:pPr>
      <w:widowControl w:val="0"/>
      <w:autoSpaceDE w:val="0"/>
      <w:autoSpaceDN w:val="0"/>
      <w:spacing w:after="0" w:line="240" w:lineRule="auto"/>
      <w:jc w:val="center"/>
    </w:pPr>
    <w:rPr>
      <w:rFonts w:eastAsia="Arial" w:cs="Arial"/>
      <w:color w:val="ACCBF9" w:themeColor="background2"/>
      <w:sz w:val="28"/>
      <w:szCs w:val="22"/>
      <w:lang w:val="en-US" w:eastAsia="en-US"/>
    </w:rPr>
  </w:style>
  <w:style w:type="paragraph" w:customStyle="1" w:styleId="WhiteText">
    <w:name w:val="White Text"/>
    <w:basedOn w:val="Corpodetexto"/>
    <w:uiPriority w:val="1"/>
    <w:semiHidden/>
    <w:qFormat/>
    <w:rsid w:val="006A41BF"/>
    <w:pPr>
      <w:widowControl w:val="0"/>
      <w:autoSpaceDE w:val="0"/>
      <w:autoSpaceDN w:val="0"/>
      <w:spacing w:after="0" w:line="240" w:lineRule="auto"/>
      <w:jc w:val="center"/>
    </w:pPr>
    <w:rPr>
      <w:rFonts w:eastAsia="Arial" w:cs="Arial"/>
      <w:color w:val="ACCBF9" w:themeColor="background2"/>
      <w:sz w:val="28"/>
      <w:szCs w:val="28"/>
      <w:lang w:val="en-US" w:eastAsia="en-US"/>
    </w:rPr>
  </w:style>
  <w:style w:type="table" w:styleId="Tabelacomgrade">
    <w:name w:val="Table Grid"/>
    <w:basedOn w:val="Tabelanormal"/>
    <w:uiPriority w:val="39"/>
    <w:rsid w:val="00B3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6">
    <w:name w:val="Grid Table 1 Light Accent 6"/>
    <w:basedOn w:val="Tabelanormal"/>
    <w:uiPriority w:val="46"/>
    <w:rsid w:val="00D86BAA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pa\Downloads\tf16412212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7" ma:contentTypeDescription="Create a new document." ma:contentTypeScope="" ma:versionID="71aff31462b4074963b8c698d1c1c68f">
  <xsd:schema xmlns:xsd="http://www.w3.org/2001/XMLSchema" xmlns:xs="http://www.w3.org/2001/XMLSchema" xmlns:p="http://schemas.microsoft.com/office/2006/metadata/properties" xmlns:ns2="6dc4bcd6-49db-4c07-9060-8acfc67cef9f" xmlns:ns3="fb0879af-3eba-417a-a55a-ffe6dcd6ca77" targetNamespace="http://schemas.microsoft.com/office/2006/metadata/properties" ma:root="true" ma:fieldsID="e3831fb232ece3fdb834cba9867a0e69" ns2:_="" ns3:_=""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BFBD1-E885-4C9E-9451-46C62F4BD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14E212-8C63-402E-BC69-0C32A3762B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161522-059A-42AA-83AC-4A5DFF1CE7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9F4C23-98F0-4F12-9215-A49E86F6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tf16412212.dotx</Template>
  <TotalTime>0</TotalTime>
  <Pages>3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2020-02-01T05:08:00Z</dcterms:created>
  <dcterms:modified xsi:type="dcterms:W3CDTF">2020-02-01T05:19:00Z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