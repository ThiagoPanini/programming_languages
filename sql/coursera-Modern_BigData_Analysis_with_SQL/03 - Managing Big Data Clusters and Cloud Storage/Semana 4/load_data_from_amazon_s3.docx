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adeGradeClara"/>
        <w:tblpPr w:leftFromText="141" w:rightFromText="141" w:horzAnchor="margin" w:tblpXSpec="center" w:tblpY="1720"/>
        <w:tblW w:w="600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00" w:firstRow="0" w:lastRow="0" w:firstColumn="0" w:lastColumn="0" w:noHBand="1" w:noVBand="1"/>
      </w:tblPr>
      <w:tblGrid>
        <w:gridCol w:w="1410"/>
        <w:gridCol w:w="8807"/>
      </w:tblGrid>
      <w:tr w:rsidR="003A165F" w:rsidRPr="003F766A" w14:paraId="0066EC9D" w14:textId="77777777" w:rsidTr="003A165F">
        <w:trPr>
          <w:trHeight w:val="5807"/>
        </w:trPr>
        <w:tc>
          <w:tcPr>
            <w:tcW w:w="1408" w:type="dxa"/>
            <w:textDirection w:val="btLr"/>
          </w:tcPr>
          <w:p w14:paraId="5BFD5845" w14:textId="52C663F0" w:rsidR="00A07622" w:rsidRPr="00A07622" w:rsidRDefault="000A3139" w:rsidP="003A165F">
            <w:pPr>
              <w:pStyle w:val="Ttulo"/>
              <w:rPr>
                <w:color w:val="FFFF00"/>
                <w:lang w:val="pt-BR"/>
              </w:rPr>
            </w:pPr>
            <w:r>
              <w:rPr>
                <w:color w:val="FFFFFF" w:themeColor="background1"/>
                <w:lang w:val="pt-BR"/>
              </w:rPr>
              <w:t>PEER-GRADED EXERCISE</w:t>
            </w:r>
          </w:p>
          <w:p w14:paraId="50C070E4" w14:textId="0CF7ADF3" w:rsidR="00A07622" w:rsidRPr="00556E7F" w:rsidRDefault="00E968C6" w:rsidP="003A165F">
            <w:pPr>
              <w:pStyle w:val="Subttulo"/>
              <w:rPr>
                <w:color w:val="FFFF00"/>
                <w:lang w:val="pt-BR"/>
              </w:rPr>
            </w:pPr>
            <w:r>
              <w:rPr>
                <w:color w:val="FFFF00"/>
                <w:lang w:val="pt-BR"/>
              </w:rPr>
              <w:t>LOAD DATA FROM AMAZON S3</w:t>
            </w:r>
          </w:p>
        </w:tc>
        <w:tc>
          <w:tcPr>
            <w:tcW w:w="8797" w:type="dxa"/>
          </w:tcPr>
          <w:p w14:paraId="01B7B9FE" w14:textId="408AE00E" w:rsidR="00A07622" w:rsidRPr="003F766A" w:rsidRDefault="00690AB4" w:rsidP="003A165F">
            <w:pPr>
              <w:pStyle w:val="Imagem"/>
              <w:jc w:val="right"/>
              <w:rPr>
                <w:noProof w:val="0"/>
                <w:lang w:val="pt-BR"/>
              </w:rPr>
            </w:pPr>
            <w:r>
              <mc:AlternateContent>
                <mc:Choice Requires="wps">
                  <w:drawing>
                    <wp:anchor distT="0" distB="0" distL="114300" distR="114300" simplePos="0" relativeHeight="251674624" behindDoc="0" locked="0" layoutInCell="1" allowOverlap="1" wp14:anchorId="059AEF37" wp14:editId="6F943EC7">
                      <wp:simplePos x="0" y="0"/>
                      <wp:positionH relativeFrom="column">
                        <wp:posOffset>3137535</wp:posOffset>
                      </wp:positionH>
                      <wp:positionV relativeFrom="paragraph">
                        <wp:posOffset>-1694180</wp:posOffset>
                      </wp:positionV>
                      <wp:extent cx="2575560" cy="1417320"/>
                      <wp:effectExtent l="0" t="0" r="0" b="0"/>
                      <wp:wrapNone/>
                      <wp:docPr id="1" name="Caixa de Texto 1"/>
                      <wp:cNvGraphicFramePr/>
                      <a:graphic xmlns:a="http://schemas.openxmlformats.org/drawingml/2006/main">
                        <a:graphicData uri="http://schemas.microsoft.com/office/word/2010/wordprocessingShape">
                          <wps:wsp>
                            <wps:cNvSpPr txBox="1"/>
                            <wps:spPr>
                              <a:xfrm>
                                <a:off x="0" y="0"/>
                                <a:ext cx="2575560" cy="1417320"/>
                              </a:xfrm>
                              <a:prstGeom prst="rect">
                                <a:avLst/>
                              </a:prstGeom>
                              <a:noFill/>
                              <a:ln w="6350">
                                <a:noFill/>
                              </a:ln>
                            </wps:spPr>
                            <wps:txbx>
                              <w:txbxContent>
                                <w:p w14:paraId="6D0A7691" w14:textId="77777777" w:rsidR="00102997" w:rsidRPr="00690AB4" w:rsidRDefault="00102997" w:rsidP="00690AB4">
                                  <w:pPr>
                                    <w:jc w:val="center"/>
                                    <w:rPr>
                                      <w:b/>
                                      <w:bCs/>
                                      <w:color w:val="FFFFFF" w:themeColor="background1"/>
                                      <w:sz w:val="36"/>
                                      <w:szCs w:val="36"/>
                                    </w:rPr>
                                  </w:pPr>
                                </w:p>
                                <w:p w14:paraId="45738279" w14:textId="549A02F7" w:rsidR="00102997" w:rsidRPr="00690AB4" w:rsidRDefault="00102997" w:rsidP="00690AB4">
                                  <w:pPr>
                                    <w:jc w:val="center"/>
                                    <w:rPr>
                                      <w:b/>
                                      <w:bCs/>
                                      <w:color w:val="FFFFFF" w:themeColor="background1"/>
                                      <w:sz w:val="36"/>
                                      <w:szCs w:val="36"/>
                                    </w:rPr>
                                  </w:pPr>
                                  <w:r w:rsidRPr="00690AB4">
                                    <w:rPr>
                                      <w:b/>
                                      <w:bCs/>
                                      <w:color w:val="FFFFFF" w:themeColor="background1"/>
                                      <w:sz w:val="36"/>
                                      <w:szCs w:val="36"/>
                                    </w:rPr>
                                    <w:t>Thiago Panini</w:t>
                                  </w:r>
                                </w:p>
                                <w:p w14:paraId="3370AFEC" w14:textId="0CF8DE92" w:rsidR="00102997" w:rsidRPr="00690AB4" w:rsidRDefault="00102997" w:rsidP="00690AB4">
                                  <w:pPr>
                                    <w:jc w:val="center"/>
                                    <w:rPr>
                                      <w:b/>
                                      <w:bCs/>
                                      <w:color w:val="FFFFFF" w:themeColor="background1"/>
                                      <w:sz w:val="36"/>
                                      <w:szCs w:val="36"/>
                                    </w:rPr>
                                  </w:pPr>
                                  <w:r w:rsidRPr="00690AB4">
                                    <w:rPr>
                                      <w:b/>
                                      <w:bCs/>
                                      <w:color w:val="FFFFFF" w:themeColor="background1"/>
                                      <w:sz w:val="36"/>
                                      <w:szCs w:val="36"/>
                                    </w:rPr>
                                    <w:t>2020-Feb-</w:t>
                                  </w:r>
                                  <w:r>
                                    <w:rPr>
                                      <w:b/>
                                      <w:bCs/>
                                      <w:color w:val="FFFFFF" w:themeColor="background1"/>
                                      <w:sz w:val="36"/>
                                      <w:szCs w:val="36"/>
                                    </w:rPr>
                                    <w:t>15</w:t>
                                  </w:r>
                                </w:p>
                                <w:p w14:paraId="6B0751A1" w14:textId="77777777" w:rsidR="00102997" w:rsidRPr="00690AB4" w:rsidRDefault="00102997" w:rsidP="00690AB4">
                                  <w:pPr>
                                    <w:jc w:val="center"/>
                                    <w:rPr>
                                      <w:b/>
                                      <w:bCs/>
                                      <w:color w:val="FFFFFF" w:themeColor="background1"/>
                                      <w:sz w:val="36"/>
                                      <w:szCs w:val="36"/>
                                    </w:rPr>
                                  </w:pPr>
                                </w:p>
                                <w:p w14:paraId="48759A4A" w14:textId="77777777" w:rsidR="00102997" w:rsidRPr="00690AB4" w:rsidRDefault="00102997" w:rsidP="00690AB4">
                                  <w:pPr>
                                    <w:jc w:val="center"/>
                                    <w:rPr>
                                      <w:b/>
                                      <w:bCs/>
                                      <w:color w:val="FFFFFF" w:themeColor="background1"/>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9AEF37" id="_x0000_t202" coordsize="21600,21600" o:spt="202" path="m,l,21600r21600,l21600,xe">
                      <v:stroke joinstyle="miter"/>
                      <v:path gradientshapeok="t" o:connecttype="rect"/>
                    </v:shapetype>
                    <v:shape id="Caixa de Texto 1" o:spid="_x0000_s1026" type="#_x0000_t202" style="position:absolute;left:0;text-align:left;margin-left:247.05pt;margin-top:-133.4pt;width:202.8pt;height:111.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" filled="f" stroked="f" strokeweight=".5pt">
                      <v:textbox>
                        <w:txbxContent>
                          <w:p w14:paraId="6D0A7691" w14:textId="77777777" w:rsidR="00102997" w:rsidRPr="00690AB4" w:rsidRDefault="00102997" w:rsidP="00690AB4">
                            <w:pPr>
                              <w:jc w:val="center"/>
                              <w:rPr>
                                <w:b/>
                                <w:bCs/>
                                <w:color w:val="FFFFFF" w:themeColor="background1"/>
                                <w:sz w:val="36"/>
                                <w:szCs w:val="36"/>
                              </w:rPr>
                            </w:pPr>
                          </w:p>
                          <w:p w14:paraId="45738279" w14:textId="549A02F7" w:rsidR="00102997" w:rsidRPr="00690AB4" w:rsidRDefault="00102997" w:rsidP="00690AB4">
                            <w:pPr>
                              <w:jc w:val="center"/>
                              <w:rPr>
                                <w:b/>
                                <w:bCs/>
                                <w:color w:val="FFFFFF" w:themeColor="background1"/>
                                <w:sz w:val="36"/>
                                <w:szCs w:val="36"/>
                              </w:rPr>
                            </w:pPr>
                            <w:r w:rsidRPr="00690AB4">
                              <w:rPr>
                                <w:b/>
                                <w:bCs/>
                                <w:color w:val="FFFFFF" w:themeColor="background1"/>
                                <w:sz w:val="36"/>
                                <w:szCs w:val="36"/>
                              </w:rPr>
                              <w:t>Thiago Panini</w:t>
                            </w:r>
                          </w:p>
                          <w:p w14:paraId="3370AFEC" w14:textId="0CF8DE92" w:rsidR="00102997" w:rsidRPr="00690AB4" w:rsidRDefault="00102997" w:rsidP="00690AB4">
                            <w:pPr>
                              <w:jc w:val="center"/>
                              <w:rPr>
                                <w:b/>
                                <w:bCs/>
                                <w:color w:val="FFFFFF" w:themeColor="background1"/>
                                <w:sz w:val="36"/>
                                <w:szCs w:val="36"/>
                              </w:rPr>
                            </w:pPr>
                            <w:r w:rsidRPr="00690AB4">
                              <w:rPr>
                                <w:b/>
                                <w:bCs/>
                                <w:color w:val="FFFFFF" w:themeColor="background1"/>
                                <w:sz w:val="36"/>
                                <w:szCs w:val="36"/>
                              </w:rPr>
                              <w:t>2020-Feb-</w:t>
                            </w:r>
                            <w:r>
                              <w:rPr>
                                <w:b/>
                                <w:bCs/>
                                <w:color w:val="FFFFFF" w:themeColor="background1"/>
                                <w:sz w:val="36"/>
                                <w:szCs w:val="36"/>
                              </w:rPr>
                              <w:t>15</w:t>
                            </w:r>
                          </w:p>
                          <w:p w14:paraId="6B0751A1" w14:textId="77777777" w:rsidR="00102997" w:rsidRPr="00690AB4" w:rsidRDefault="00102997" w:rsidP="00690AB4">
                            <w:pPr>
                              <w:jc w:val="center"/>
                              <w:rPr>
                                <w:b/>
                                <w:bCs/>
                                <w:color w:val="FFFFFF" w:themeColor="background1"/>
                                <w:sz w:val="36"/>
                                <w:szCs w:val="36"/>
                              </w:rPr>
                            </w:pPr>
                          </w:p>
                          <w:p w14:paraId="48759A4A" w14:textId="77777777" w:rsidR="00102997" w:rsidRPr="00690AB4" w:rsidRDefault="00102997" w:rsidP="00690AB4">
                            <w:pPr>
                              <w:jc w:val="center"/>
                              <w:rPr>
                                <w:b/>
                                <w:bCs/>
                                <w:color w:val="FFFFFF" w:themeColor="background1"/>
                                <w:sz w:val="36"/>
                                <w:szCs w:val="36"/>
                              </w:rPr>
                            </w:pPr>
                          </w:p>
                        </w:txbxContent>
                      </v:textbox>
                    </v:shape>
                  </w:pict>
                </mc:Fallback>
              </mc:AlternateContent>
            </w:r>
            <w:r w:rsidR="003A165F">
              <mc:AlternateContent>
                <mc:Choice Requires="wps">
                  <w:drawing>
                    <wp:anchor distT="0" distB="0" distL="114300" distR="114300" simplePos="0" relativeHeight="251665406" behindDoc="1" locked="0" layoutInCell="1" allowOverlap="1" wp14:anchorId="53470F7B" wp14:editId="105DA09B">
                      <wp:simplePos x="0" y="0"/>
                      <wp:positionH relativeFrom="column">
                        <wp:posOffset>-1842135</wp:posOffset>
                      </wp:positionH>
                      <wp:positionV relativeFrom="paragraph">
                        <wp:posOffset>-1959610</wp:posOffset>
                      </wp:positionV>
                      <wp:extent cx="8191500" cy="11849100"/>
                      <wp:effectExtent l="0" t="0" r="0" b="0"/>
                      <wp:wrapNone/>
                      <wp:docPr id="2"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91500" cy="11849100"/>
                              </a:xfrm>
                              <a:custGeom>
                                <a:avLst/>
                                <a:gdLst>
                                  <a:gd name="T0" fmla="*/ 3598 w 12240"/>
                                  <a:gd name="T1" fmla="*/ 0 h 15840"/>
                                  <a:gd name="T2" fmla="*/ 2205 w 12240"/>
                                  <a:gd name="T3" fmla="*/ 0 h 15840"/>
                                  <a:gd name="T4" fmla="*/ 0 w 12240"/>
                                  <a:gd name="T5" fmla="*/ 1559 h 15840"/>
                                  <a:gd name="T6" fmla="*/ 0 w 12240"/>
                                  <a:gd name="T7" fmla="*/ 2544 h 15840"/>
                                  <a:gd name="T8" fmla="*/ 3598 w 12240"/>
                                  <a:gd name="T9" fmla="*/ 0 h 15840"/>
                                  <a:gd name="T10" fmla="*/ 7173 w 12240"/>
                                  <a:gd name="T11" fmla="*/ 0 h 15840"/>
                                  <a:gd name="T12" fmla="*/ 5780 w 12240"/>
                                  <a:gd name="T13" fmla="*/ 0 h 15840"/>
                                  <a:gd name="T14" fmla="*/ 0 w 12240"/>
                                  <a:gd name="T15" fmla="*/ 4086 h 15840"/>
                                  <a:gd name="T16" fmla="*/ 0 w 12240"/>
                                  <a:gd name="T17" fmla="*/ 5071 h 15840"/>
                                  <a:gd name="T18" fmla="*/ 7173 w 12240"/>
                                  <a:gd name="T19" fmla="*/ 0 h 15840"/>
                                  <a:gd name="T20" fmla="*/ 10748 w 12240"/>
                                  <a:gd name="T21" fmla="*/ 0 h 15840"/>
                                  <a:gd name="T22" fmla="*/ 9355 w 12240"/>
                                  <a:gd name="T23" fmla="*/ 0 h 15840"/>
                                  <a:gd name="T24" fmla="*/ 0 w 12240"/>
                                  <a:gd name="T25" fmla="*/ 6613 h 15840"/>
                                  <a:gd name="T26" fmla="*/ 0 w 12240"/>
                                  <a:gd name="T27" fmla="*/ 7598 h 15840"/>
                                  <a:gd name="T28" fmla="*/ 10748 w 12240"/>
                                  <a:gd name="T29" fmla="*/ 0 h 15840"/>
                                  <a:gd name="T30" fmla="*/ 12240 w 12240"/>
                                  <a:gd name="T31" fmla="*/ 13124 h 15840"/>
                                  <a:gd name="T32" fmla="*/ 8398 w 12240"/>
                                  <a:gd name="T33" fmla="*/ 15840 h 15840"/>
                                  <a:gd name="T34" fmla="*/ 9791 w 12240"/>
                                  <a:gd name="T35" fmla="*/ 15840 h 15840"/>
                                  <a:gd name="T36" fmla="*/ 12240 w 12240"/>
                                  <a:gd name="T37" fmla="*/ 14108 h 15840"/>
                                  <a:gd name="T38" fmla="*/ 12240 w 12240"/>
                                  <a:gd name="T39" fmla="*/ 13124 h 15840"/>
                                  <a:gd name="T40" fmla="*/ 12240 w 12240"/>
                                  <a:gd name="T41" fmla="*/ 10596 h 15840"/>
                                  <a:gd name="T42" fmla="*/ 4823 w 12240"/>
                                  <a:gd name="T43" fmla="*/ 15840 h 15840"/>
                                  <a:gd name="T44" fmla="*/ 6216 w 12240"/>
                                  <a:gd name="T45" fmla="*/ 15840 h 15840"/>
                                  <a:gd name="T46" fmla="*/ 12240 w 12240"/>
                                  <a:gd name="T47" fmla="*/ 11581 h 15840"/>
                                  <a:gd name="T48" fmla="*/ 12240 w 12240"/>
                                  <a:gd name="T49" fmla="*/ 10596 h 15840"/>
                                  <a:gd name="T50" fmla="*/ 12240 w 12240"/>
                                  <a:gd name="T51" fmla="*/ 8069 h 15840"/>
                                  <a:gd name="T52" fmla="*/ 1248 w 12240"/>
                                  <a:gd name="T53" fmla="*/ 15840 h 15840"/>
                                  <a:gd name="T54" fmla="*/ 2641 w 12240"/>
                                  <a:gd name="T55" fmla="*/ 15840 h 15840"/>
                                  <a:gd name="T56" fmla="*/ 12240 w 12240"/>
                                  <a:gd name="T57" fmla="*/ 9054 h 15840"/>
                                  <a:gd name="T58" fmla="*/ 12240 w 12240"/>
                                  <a:gd name="T59" fmla="*/ 8069 h 15840"/>
                                  <a:gd name="T60" fmla="*/ 12240 w 12240"/>
                                  <a:gd name="T61" fmla="*/ 5542 h 15840"/>
                                  <a:gd name="T62" fmla="*/ 0 w 12240"/>
                                  <a:gd name="T63" fmla="*/ 14195 h 15840"/>
                                  <a:gd name="T64" fmla="*/ 0 w 12240"/>
                                  <a:gd name="T65" fmla="*/ 15180 h 15840"/>
                                  <a:gd name="T66" fmla="*/ 12240 w 12240"/>
                                  <a:gd name="T67" fmla="*/ 6527 h 15840"/>
                                  <a:gd name="T68" fmla="*/ 12240 w 12240"/>
                                  <a:gd name="T69" fmla="*/ 5542 h 15840"/>
                                  <a:gd name="T70" fmla="*/ 12240 w 12240"/>
                                  <a:gd name="T71" fmla="*/ 3015 h 15840"/>
                                  <a:gd name="T72" fmla="*/ 0 w 12240"/>
                                  <a:gd name="T73" fmla="*/ 11668 h 15840"/>
                                  <a:gd name="T74" fmla="*/ 0 w 12240"/>
                                  <a:gd name="T75" fmla="*/ 12653 h 15840"/>
                                  <a:gd name="T76" fmla="*/ 12240 w 12240"/>
                                  <a:gd name="T77" fmla="*/ 3999 h 15840"/>
                                  <a:gd name="T78" fmla="*/ 12240 w 12240"/>
                                  <a:gd name="T79" fmla="*/ 3015 h 15840"/>
                                  <a:gd name="T80" fmla="*/ 12240 w 12240"/>
                                  <a:gd name="T81" fmla="*/ 487 h 15840"/>
                                  <a:gd name="T82" fmla="*/ 0 w 12240"/>
                                  <a:gd name="T83" fmla="*/ 9141 h 15840"/>
                                  <a:gd name="T84" fmla="*/ 0 w 12240"/>
                                  <a:gd name="T85" fmla="*/ 10125 h 15840"/>
                                  <a:gd name="T86" fmla="*/ 12240 w 12240"/>
                                  <a:gd name="T87" fmla="*/ 1472 h 15840"/>
                                  <a:gd name="T88" fmla="*/ 12240 w 12240"/>
                                  <a:gd name="T89" fmla="*/ 487 h 158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12240" h="15840">
                                    <a:moveTo>
                                      <a:pt x="3598" y="0"/>
                                    </a:moveTo>
                                    <a:lnTo>
                                      <a:pt x="2205" y="0"/>
                                    </a:lnTo>
                                    <a:lnTo>
                                      <a:pt x="0" y="1559"/>
                                    </a:lnTo>
                                    <a:lnTo>
                                      <a:pt x="0" y="2544"/>
                                    </a:lnTo>
                                    <a:lnTo>
                                      <a:pt x="3598" y="0"/>
                                    </a:lnTo>
                                    <a:moveTo>
                                      <a:pt x="7173" y="0"/>
                                    </a:moveTo>
                                    <a:lnTo>
                                      <a:pt x="5780" y="0"/>
                                    </a:lnTo>
                                    <a:lnTo>
                                      <a:pt x="0" y="4086"/>
                                    </a:lnTo>
                                    <a:lnTo>
                                      <a:pt x="0" y="5071"/>
                                    </a:lnTo>
                                    <a:lnTo>
                                      <a:pt x="7173" y="0"/>
                                    </a:lnTo>
                                    <a:moveTo>
                                      <a:pt x="10748" y="0"/>
                                    </a:moveTo>
                                    <a:lnTo>
                                      <a:pt x="9355" y="0"/>
                                    </a:lnTo>
                                    <a:lnTo>
                                      <a:pt x="0" y="6613"/>
                                    </a:lnTo>
                                    <a:lnTo>
                                      <a:pt x="0" y="7598"/>
                                    </a:lnTo>
                                    <a:lnTo>
                                      <a:pt x="10748" y="0"/>
                                    </a:lnTo>
                                    <a:moveTo>
                                      <a:pt x="12240" y="13124"/>
                                    </a:moveTo>
                                    <a:lnTo>
                                      <a:pt x="8398" y="15840"/>
                                    </a:lnTo>
                                    <a:lnTo>
                                      <a:pt x="9791" y="15840"/>
                                    </a:lnTo>
                                    <a:lnTo>
                                      <a:pt x="12240" y="14108"/>
                                    </a:lnTo>
                                    <a:lnTo>
                                      <a:pt x="12240" y="13124"/>
                                    </a:lnTo>
                                    <a:moveTo>
                                      <a:pt x="12240" y="10596"/>
                                    </a:moveTo>
                                    <a:lnTo>
                                      <a:pt x="4823" y="15840"/>
                                    </a:lnTo>
                                    <a:lnTo>
                                      <a:pt x="6216" y="15840"/>
                                    </a:lnTo>
                                    <a:lnTo>
                                      <a:pt x="12240" y="11581"/>
                                    </a:lnTo>
                                    <a:lnTo>
                                      <a:pt x="12240" y="10596"/>
                                    </a:lnTo>
                                    <a:moveTo>
                                      <a:pt x="12240" y="8069"/>
                                    </a:moveTo>
                                    <a:lnTo>
                                      <a:pt x="1248" y="15840"/>
                                    </a:lnTo>
                                    <a:lnTo>
                                      <a:pt x="2641" y="15840"/>
                                    </a:lnTo>
                                    <a:lnTo>
                                      <a:pt x="12240" y="9054"/>
                                    </a:lnTo>
                                    <a:lnTo>
                                      <a:pt x="12240" y="8069"/>
                                    </a:lnTo>
                                    <a:moveTo>
                                      <a:pt x="12240" y="5542"/>
                                    </a:moveTo>
                                    <a:lnTo>
                                      <a:pt x="0" y="14195"/>
                                    </a:lnTo>
                                    <a:lnTo>
                                      <a:pt x="0" y="15180"/>
                                    </a:lnTo>
                                    <a:lnTo>
                                      <a:pt x="12240" y="6527"/>
                                    </a:lnTo>
                                    <a:lnTo>
                                      <a:pt x="12240" y="5542"/>
                                    </a:lnTo>
                                    <a:moveTo>
                                      <a:pt x="12240" y="3015"/>
                                    </a:moveTo>
                                    <a:lnTo>
                                      <a:pt x="0" y="11668"/>
                                    </a:lnTo>
                                    <a:lnTo>
                                      <a:pt x="0" y="12653"/>
                                    </a:lnTo>
                                    <a:lnTo>
                                      <a:pt x="12240" y="3999"/>
                                    </a:lnTo>
                                    <a:lnTo>
                                      <a:pt x="12240" y="3015"/>
                                    </a:lnTo>
                                    <a:moveTo>
                                      <a:pt x="12240" y="487"/>
                                    </a:moveTo>
                                    <a:lnTo>
                                      <a:pt x="0" y="9141"/>
                                    </a:lnTo>
                                    <a:lnTo>
                                      <a:pt x="0" y="10125"/>
                                    </a:lnTo>
                                    <a:lnTo>
                                      <a:pt x="12240" y="1472"/>
                                    </a:lnTo>
                                    <a:lnTo>
                                      <a:pt x="12240" y="487"/>
                                    </a:lnTo>
                                  </a:path>
                                </a:pathLst>
                              </a:custGeom>
                              <a:solidFill>
                                <a:schemeClr val="tx2">
                                  <a:lumMod val="75000"/>
                                  <a:alpha val="25000"/>
                                </a:schemeClr>
                              </a:solidFill>
                              <a:ln>
                                <a:noFill/>
                              </a:ln>
                            </wps:spPr>
                            <wps:txbx>
                              <w:txbxContent>
                                <w:p w14:paraId="0C7CCF4C" w14:textId="700E302D" w:rsidR="00102997" w:rsidRDefault="00102997" w:rsidP="00314C3F"/>
                                <w:p w14:paraId="6B5B24F5" w14:textId="22A5B986" w:rsidR="00102997" w:rsidRDefault="00102997" w:rsidP="00314C3F"/>
                                <w:p w14:paraId="4ACB2085" w14:textId="6DAB7C29" w:rsidR="00102997" w:rsidRDefault="00102997" w:rsidP="00314C3F"/>
                                <w:p w14:paraId="66C715AC" w14:textId="48EC9689" w:rsidR="00102997" w:rsidRDefault="00102997" w:rsidP="00314C3F">
                                  <w:r>
                                    <w:tab/>
                                  </w:r>
                                </w:p>
                                <w:p w14:paraId="4BE3AE10" w14:textId="49A51F76" w:rsidR="00102997" w:rsidRDefault="00102997" w:rsidP="00314C3F">
                                  <w:r>
                                    <w:tab/>
                                  </w:r>
                                  <w:r>
                                    <w:tab/>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3470F7B" id="Freeform 12" o:spid="_x0000_s1027" style="position:absolute;left:0;text-align:left;margin-left:-145.05pt;margin-top:-154.3pt;width:645pt;height:933pt;z-index:-25165107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2240,158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" adj="-11796480,,5400" path="m3598,l2205,,,1559r,985l3598,m7173,l5780,,,4086r,985l7173,t3575,l9355,,,6613r,985l10748,t1492,13124l8398,15840r1393,l12240,14108r,-984m12240,10596l4823,15840r1393,l12240,11581r,-985m12240,8069l1248,15840r1393,l12240,9054r,-985m12240,5542l,14195r,985l12240,6527r,-985m12240,3015l,11668r,985l12240,3999r,-984m12240,487l,9141r,984l12240,1472r,-985e" fillcolor="#1b1d3d [2415]" stroked="f">
                      <v:fill opacity="16448f"/>
                      <v:stroke joinstyle="miter"/>
                      <v:formulas/>
                      <v:path arrowok="t" o:connecttype="custom" o:connectlocs="2407926,0;1475675,0;0,1166209;0,1903037;2407926,0;4800460,0;3868208,0;0,3056529;0,3793358;4800460,0;7192994,0;6260742,0;0,4946850;0,5683678;7192994,0;8191500,9817398;5620279,11849100;6552531,11849100;8191500,10553479;8191500,9817398;8191500,7926330;3227745,11849100;4159997,11849100;8191500,8663158;8191500,7926330;8191500,6036009;835212,11849100;1767463,11849100;8191500,6772838;8191500,6036009;8191500,4145689;0,10618559;0,11355388;8191500,4882517;8191500,4145689;8191500,2255368;0,8728239;0,9465067;8191500,2991449;8191500,2255368;8191500,364300;0,6837918;0,7573999;8191500,1101128;8191500,364300" o:connectangles="0,0,0,0,0,0,0,0,0,0,0,0,0,0,0,0,0,0,0,0,0,0,0,0,0,0,0,0,0,0,0,0,0,0,0,0,0,0,0,0,0,0,0,0,0" textboxrect="0,0,12240,15840"/>
                      <v:textbox>
                        <w:txbxContent>
                          <w:p w14:paraId="0C7CCF4C" w14:textId="700E302D" w:rsidR="00102997" w:rsidRDefault="00102997" w:rsidP="00314C3F"/>
                          <w:p w14:paraId="6B5B24F5" w14:textId="22A5B986" w:rsidR="00102997" w:rsidRDefault="00102997" w:rsidP="00314C3F"/>
                          <w:p w14:paraId="4ACB2085" w14:textId="6DAB7C29" w:rsidR="00102997" w:rsidRDefault="00102997" w:rsidP="00314C3F"/>
                          <w:p w14:paraId="66C715AC" w14:textId="48EC9689" w:rsidR="00102997" w:rsidRDefault="00102997" w:rsidP="00314C3F">
                            <w:r>
                              <w:tab/>
                            </w:r>
                          </w:p>
                          <w:p w14:paraId="4BE3AE10" w14:textId="49A51F76" w:rsidR="00102997" w:rsidRDefault="00102997" w:rsidP="00314C3F">
                            <w:r>
                              <w:tab/>
                            </w:r>
                            <w:r>
                              <w:tab/>
                            </w:r>
                          </w:p>
                        </w:txbxContent>
                      </v:textbox>
                    </v:shape>
                  </w:pict>
                </mc:Fallback>
              </mc:AlternateContent>
            </w:r>
            <w:r w:rsidR="00556E7F">
              <w:drawing>
                <wp:anchor distT="0" distB="0" distL="114300" distR="114300" simplePos="0" relativeHeight="251668480" behindDoc="0" locked="0" layoutInCell="1" allowOverlap="1" wp14:anchorId="57C9473F" wp14:editId="0D2B5701">
                  <wp:simplePos x="0" y="0"/>
                  <wp:positionH relativeFrom="margin">
                    <wp:posOffset>108585</wp:posOffset>
                  </wp:positionH>
                  <wp:positionV relativeFrom="paragraph">
                    <wp:posOffset>0</wp:posOffset>
                  </wp:positionV>
                  <wp:extent cx="5400675" cy="3759835"/>
                  <wp:effectExtent l="0" t="0" r="0" b="0"/>
                  <wp:wrapThrough wrapText="bothSides">
                    <wp:wrapPolygon edited="0">
                      <wp:start x="10667" y="985"/>
                      <wp:lineTo x="8533" y="1313"/>
                      <wp:lineTo x="7848" y="1751"/>
                      <wp:lineTo x="7848" y="2955"/>
                      <wp:lineTo x="6933" y="4706"/>
                      <wp:lineTo x="5333" y="5363"/>
                      <wp:lineTo x="3810" y="6238"/>
                      <wp:lineTo x="1600" y="6895"/>
                      <wp:lineTo x="229" y="7551"/>
                      <wp:lineTo x="229" y="8974"/>
                      <wp:lineTo x="762" y="9959"/>
                      <wp:lineTo x="1143" y="9959"/>
                      <wp:lineTo x="1981" y="11710"/>
                      <wp:lineTo x="2057" y="13461"/>
                      <wp:lineTo x="1371" y="15212"/>
                      <wp:lineTo x="1295" y="15650"/>
                      <wp:lineTo x="1371" y="16416"/>
                      <wp:lineTo x="1600" y="16963"/>
                      <wp:lineTo x="2819" y="18714"/>
                      <wp:lineTo x="2895" y="19809"/>
                      <wp:lineTo x="4648" y="20465"/>
                      <wp:lineTo x="8000" y="21013"/>
                      <wp:lineTo x="8610" y="21013"/>
                      <wp:lineTo x="17067" y="20465"/>
                      <wp:lineTo x="20648" y="19918"/>
                      <wp:lineTo x="20571" y="18714"/>
                      <wp:lineTo x="20952" y="16416"/>
                      <wp:lineTo x="13562" y="15212"/>
                      <wp:lineTo x="15695" y="13461"/>
                      <wp:lineTo x="16152" y="13461"/>
                      <wp:lineTo x="17448" y="12148"/>
                      <wp:lineTo x="17448" y="11710"/>
                      <wp:lineTo x="17905" y="9959"/>
                      <wp:lineTo x="17981" y="8208"/>
                      <wp:lineTo x="17600" y="4378"/>
                      <wp:lineTo x="13943" y="2627"/>
                      <wp:lineTo x="11657" y="985"/>
                      <wp:lineTo x="10667" y="985"/>
                    </wp:wrapPolygon>
                  </wp:wrapThrough>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adoop.png"/>
                          <pic:cNvPicPr/>
                        </pic:nvPicPr>
                        <pic:blipFill>
                          <a:blip r:embed="rId11">
                            <a:extLst>
                              <a:ext uri="{28A0092B-C50C-407E-A947-70E740481C1C}">
                                <a14:useLocalDpi xmlns:a14="http://schemas.microsoft.com/office/drawing/2010/main" val="0"/>
                              </a:ext>
                            </a:extLst>
                          </a:blip>
                          <a:stretch>
                            <a:fillRect/>
                          </a:stretch>
                        </pic:blipFill>
                        <pic:spPr>
                          <a:xfrm>
                            <a:off x="0" y="0"/>
                            <a:ext cx="5400675" cy="3759835"/>
                          </a:xfrm>
                          <a:prstGeom prst="rect">
                            <a:avLst/>
                          </a:prstGeom>
                        </pic:spPr>
                      </pic:pic>
                    </a:graphicData>
                  </a:graphic>
                  <wp14:sizeRelH relativeFrom="page">
                    <wp14:pctWidth>0</wp14:pctWidth>
                  </wp14:sizeRelH>
                  <wp14:sizeRelV relativeFrom="page">
                    <wp14:pctHeight>0</wp14:pctHeight>
                  </wp14:sizeRelV>
                </wp:anchor>
              </w:drawing>
            </w:r>
          </w:p>
        </w:tc>
      </w:tr>
      <w:tr w:rsidR="003A165F" w14:paraId="234F5F59" w14:textId="77777777" w:rsidTr="003A165F">
        <w:tblPrEx>
          <w:tblLook w:val="04A0" w:firstRow="1" w:lastRow="0" w:firstColumn="1" w:lastColumn="0" w:noHBand="0" w:noVBand="1"/>
        </w:tblPrEx>
        <w:trPr>
          <w:trHeight w:val="687"/>
        </w:trPr>
        <w:tc>
          <w:tcPr>
            <w:tcW w:w="1408" w:type="dxa"/>
            <w:textDirection w:val="btLr"/>
          </w:tcPr>
          <w:p w14:paraId="66DBCA15" w14:textId="77777777" w:rsidR="00DE645D" w:rsidRDefault="00DE645D" w:rsidP="003A165F">
            <w:pPr>
              <w:pStyle w:val="Ttulo"/>
              <w:rPr>
                <w:color w:val="FFFFFF" w:themeColor="background1"/>
                <w:lang w:val="pt-BR"/>
              </w:rPr>
            </w:pPr>
          </w:p>
          <w:p w14:paraId="18E46A63" w14:textId="77777777" w:rsidR="00DE645D" w:rsidRDefault="00DE645D" w:rsidP="003A165F">
            <w:pPr>
              <w:rPr>
                <w:lang w:val="pt-BR"/>
              </w:rPr>
            </w:pPr>
          </w:p>
          <w:p w14:paraId="0DD21AE1" w14:textId="77777777" w:rsidR="00DE645D" w:rsidRDefault="00DE645D" w:rsidP="003A165F">
            <w:pPr>
              <w:rPr>
                <w:lang w:val="pt-BR"/>
              </w:rPr>
            </w:pPr>
          </w:p>
          <w:p w14:paraId="505DE515" w14:textId="77777777" w:rsidR="00DE645D" w:rsidRDefault="00DE645D" w:rsidP="003A165F">
            <w:pPr>
              <w:rPr>
                <w:lang w:val="pt-BR"/>
              </w:rPr>
            </w:pPr>
          </w:p>
          <w:p w14:paraId="3D2A2B13" w14:textId="77777777" w:rsidR="00DE645D" w:rsidRDefault="00DE645D" w:rsidP="003A165F">
            <w:pPr>
              <w:rPr>
                <w:lang w:val="pt-BR"/>
              </w:rPr>
            </w:pPr>
          </w:p>
          <w:p w14:paraId="15C34694" w14:textId="77777777" w:rsidR="00DE645D" w:rsidRPr="00DE645D" w:rsidRDefault="00DE645D" w:rsidP="003A165F">
            <w:pPr>
              <w:rPr>
                <w:lang w:val="pt-BR"/>
              </w:rPr>
            </w:pPr>
          </w:p>
        </w:tc>
        <w:tc>
          <w:tcPr>
            <w:tcW w:w="8797" w:type="dxa"/>
          </w:tcPr>
          <w:p w14:paraId="7F776AF6" w14:textId="44C7F75C" w:rsidR="00DE645D" w:rsidRPr="000A3139" w:rsidRDefault="00B3378D" w:rsidP="003A165F">
            <w:pPr>
              <w:pStyle w:val="Imagem"/>
              <w:jc w:val="right"/>
              <w:rPr>
                <w:color w:val="FFFFFF" w:themeColor="background1"/>
              </w:rPr>
            </w:pPr>
            <w:r w:rsidRPr="000A3139">
              <w:rPr>
                <w:color w:val="FFFFFF" w:themeColor="background1"/>
                <w:lang w:val="pt-BR"/>
              </w:rPr>
              <mc:AlternateContent>
                <mc:Choice Requires="wps">
                  <w:drawing>
                    <wp:anchor distT="0" distB="0" distL="114300" distR="114300" simplePos="0" relativeHeight="251669504" behindDoc="0" locked="0" layoutInCell="1" allowOverlap="1" wp14:anchorId="0A39553F" wp14:editId="01A7FC42">
                      <wp:simplePos x="0" y="0"/>
                      <wp:positionH relativeFrom="column">
                        <wp:posOffset>-962025</wp:posOffset>
                      </wp:positionH>
                      <wp:positionV relativeFrom="paragraph">
                        <wp:posOffset>340995</wp:posOffset>
                      </wp:positionV>
                      <wp:extent cx="6400800" cy="0"/>
                      <wp:effectExtent l="0" t="19050" r="38100" b="38100"/>
                      <wp:wrapNone/>
                      <wp:docPr id="29" name="Conector reto 29"/>
                      <wp:cNvGraphicFramePr/>
                      <a:graphic xmlns:a="http://schemas.openxmlformats.org/drawingml/2006/main">
                        <a:graphicData uri="http://schemas.microsoft.com/office/word/2010/wordprocessingShape">
                          <wps:wsp>
                            <wps:cNvCnPr/>
                            <wps:spPr>
                              <a:xfrm>
                                <a:off x="0" y="0"/>
                                <a:ext cx="6400800" cy="0"/>
                              </a:xfrm>
                              <a:prstGeom prst="line">
                                <a:avLst/>
                              </a:prstGeom>
                              <a:ln w="571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792598" id="Conector reto 29"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75pt,26.85pt" to="428.2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" strokecolor="white [3212]" strokeweight="4.5pt">
                      <v:stroke joinstyle="miter"/>
                    </v:line>
                  </w:pict>
                </mc:Fallback>
              </mc:AlternateContent>
            </w:r>
            <w:r w:rsidR="00DE645D" w:rsidRPr="000A3139">
              <w:rPr>
                <w:color w:val="FFFFFF" w:themeColor="background1"/>
                <w:lang w:val="pt-BR"/>
              </w:rPr>
              <mc:AlternateContent>
                <mc:Choice Requires="wps">
                  <w:drawing>
                    <wp:anchor distT="0" distB="0" distL="114300" distR="114300" simplePos="0" relativeHeight="251664381" behindDoc="1" locked="0" layoutInCell="1" allowOverlap="1" wp14:anchorId="3764ED38" wp14:editId="0AE0845F">
                      <wp:simplePos x="0" y="0"/>
                      <wp:positionH relativeFrom="column">
                        <wp:posOffset>-1848485</wp:posOffset>
                      </wp:positionH>
                      <wp:positionV relativeFrom="paragraph">
                        <wp:posOffset>-6496050</wp:posOffset>
                      </wp:positionV>
                      <wp:extent cx="8356600" cy="12446000"/>
                      <wp:effectExtent l="0" t="0" r="6350" b="0"/>
                      <wp:wrapNone/>
                      <wp:docPr id="7" name="Retângulo 7"/>
                      <wp:cNvGraphicFramePr/>
                      <a:graphic xmlns:a="http://schemas.openxmlformats.org/drawingml/2006/main">
                        <a:graphicData uri="http://schemas.microsoft.com/office/word/2010/wordprocessingShape">
                          <wps:wsp>
                            <wps:cNvSpPr/>
                            <wps:spPr>
                              <a:xfrm>
                                <a:off x="0" y="0"/>
                                <a:ext cx="8356600" cy="1244600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E564B0" id="Retângulo 7" o:spid="_x0000_s1026" style="position:absolute;margin-left:-145.55pt;margin-top:-511.5pt;width:658pt;height:980pt;z-index:-2516520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" fillcolor="#243255 [1604]" stroked="f" strokeweight="1pt"/>
                  </w:pict>
                </mc:Fallback>
              </mc:AlternateContent>
            </w:r>
          </w:p>
        </w:tc>
      </w:tr>
    </w:tbl>
    <w:tbl>
      <w:tblPr>
        <w:tblW w:w="6025" w:type="pct"/>
        <w:tblInd w:w="-1843" w:type="dxa"/>
        <w:tblLayout w:type="fixed"/>
        <w:tblLook w:val="04A0" w:firstRow="1" w:lastRow="0" w:firstColumn="1" w:lastColumn="0" w:noHBand="0" w:noVBand="1"/>
      </w:tblPr>
      <w:tblGrid>
        <w:gridCol w:w="4726"/>
        <w:gridCol w:w="5521"/>
      </w:tblGrid>
      <w:tr w:rsidR="0048379C" w:rsidRPr="00A64818" w14:paraId="6868A5A3" w14:textId="77777777" w:rsidTr="00B3378D">
        <w:trPr>
          <w:trHeight w:hRule="exact" w:val="347"/>
        </w:trPr>
        <w:tc>
          <w:tcPr>
            <w:tcW w:w="10247" w:type="dxa"/>
            <w:gridSpan w:val="2"/>
          </w:tcPr>
          <w:p w14:paraId="39A0C9C0" w14:textId="67D3CC41" w:rsidR="0048379C" w:rsidRPr="00A64818" w:rsidRDefault="0048379C" w:rsidP="00102997">
            <w:pPr>
              <w:pStyle w:val="Ttulo2"/>
              <w:rPr>
                <w:color w:val="415717"/>
                <w:sz w:val="24"/>
                <w:lang w:val="pt-BR"/>
              </w:rPr>
            </w:pPr>
          </w:p>
        </w:tc>
      </w:tr>
      <w:tr w:rsidR="0048379C" w:rsidRPr="00A64818" w14:paraId="0A54E17E" w14:textId="77777777" w:rsidTr="00B3378D">
        <w:trPr>
          <w:trHeight w:val="2289"/>
        </w:trPr>
        <w:tc>
          <w:tcPr>
            <w:tcW w:w="4726" w:type="dxa"/>
            <w:vAlign w:val="center"/>
          </w:tcPr>
          <w:p w14:paraId="62BDD9D6" w14:textId="61D4EB71" w:rsidR="001977A3" w:rsidRDefault="001977A3" w:rsidP="00B3378D">
            <w:pPr>
              <w:pStyle w:val="Ttulo"/>
              <w:jc w:val="center"/>
              <w:rPr>
                <w:color w:val="FFFFFF" w:themeColor="background1"/>
                <w:lang w:val="pt-BR"/>
              </w:rPr>
            </w:pPr>
            <w:r>
              <w:rPr>
                <w:noProof/>
              </w:rPr>
              <w:drawing>
                <wp:inline distT="0" distB="0" distL="0" distR="0" wp14:anchorId="42ECD228" wp14:editId="5F4BF921">
                  <wp:extent cx="1282700" cy="1282700"/>
                  <wp:effectExtent l="0" t="0" r="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82700" cy="1282700"/>
                          </a:xfrm>
                          <a:prstGeom prst="rect">
                            <a:avLst/>
                          </a:prstGeom>
                          <a:noFill/>
                          <a:ln>
                            <a:noFill/>
                          </a:ln>
                        </pic:spPr>
                      </pic:pic>
                    </a:graphicData>
                  </a:graphic>
                </wp:inline>
              </w:drawing>
            </w:r>
          </w:p>
          <w:p w14:paraId="11A744B8" w14:textId="7A515C3A" w:rsidR="009A524E" w:rsidRPr="009A524E" w:rsidRDefault="009A524E" w:rsidP="009A524E">
            <w:pPr>
              <w:rPr>
                <w:lang w:val="pt-BR"/>
              </w:rPr>
            </w:pPr>
          </w:p>
        </w:tc>
        <w:tc>
          <w:tcPr>
            <w:tcW w:w="5521" w:type="dxa"/>
            <w:vAlign w:val="center"/>
          </w:tcPr>
          <w:p w14:paraId="09FFD288" w14:textId="3219186C" w:rsidR="00B3378D" w:rsidRPr="00B3378D" w:rsidRDefault="00E968C6" w:rsidP="0048379C">
            <w:pPr>
              <w:pStyle w:val="Ttulo"/>
              <w:rPr>
                <w:color w:val="FFFFFF" w:themeColor="background1"/>
                <w:sz w:val="40"/>
                <w:szCs w:val="12"/>
                <w:lang w:val="pt-BR"/>
              </w:rPr>
            </w:pPr>
            <w:r>
              <w:rPr>
                <w:color w:val="FFFFFF" w:themeColor="background1"/>
                <w:sz w:val="40"/>
                <w:szCs w:val="12"/>
                <w:lang w:val="pt-BR"/>
              </w:rPr>
              <w:t xml:space="preserve">S3 </w:t>
            </w:r>
            <w:proofErr w:type="spellStart"/>
            <w:r>
              <w:rPr>
                <w:color w:val="FFFFFF" w:themeColor="background1"/>
                <w:sz w:val="40"/>
                <w:szCs w:val="12"/>
                <w:lang w:val="pt-BR"/>
              </w:rPr>
              <w:t>bucket</w:t>
            </w:r>
            <w:proofErr w:type="spellEnd"/>
            <w:r w:rsidR="00B3378D">
              <w:rPr>
                <w:color w:val="FFFFFF" w:themeColor="background1"/>
                <w:sz w:val="40"/>
                <w:szCs w:val="12"/>
                <w:lang w:val="pt-BR"/>
              </w:rPr>
              <w:t>:</w:t>
            </w:r>
          </w:p>
          <w:p w14:paraId="4F879A04" w14:textId="388FEE94" w:rsidR="0048379C" w:rsidRPr="00E968C6" w:rsidRDefault="00E968C6" w:rsidP="0048379C">
            <w:pPr>
              <w:pStyle w:val="Ttulo"/>
              <w:rPr>
                <w:color w:val="FFFFFF" w:themeColor="background1"/>
                <w:sz w:val="72"/>
                <w:szCs w:val="22"/>
                <w:lang w:val="pt-BR"/>
              </w:rPr>
            </w:pPr>
            <w:r w:rsidRPr="00E968C6">
              <w:rPr>
                <w:color w:val="FFFFFF" w:themeColor="background1"/>
                <w:sz w:val="72"/>
                <w:szCs w:val="22"/>
                <w:lang w:val="pt-BR"/>
              </w:rPr>
              <w:t>training-coursera2</w:t>
            </w:r>
          </w:p>
          <w:p w14:paraId="5B273624" w14:textId="1D7C95B2" w:rsidR="009A524E" w:rsidRPr="009A524E" w:rsidRDefault="009A524E" w:rsidP="009A524E">
            <w:pPr>
              <w:rPr>
                <w:lang w:val="pt-BR"/>
              </w:rPr>
            </w:pPr>
          </w:p>
        </w:tc>
      </w:tr>
      <w:tr w:rsidR="00B3378D" w:rsidRPr="0048379C" w14:paraId="5DBEB813" w14:textId="77777777" w:rsidTr="00B3378D">
        <w:trPr>
          <w:trHeight w:val="2289"/>
        </w:trPr>
        <w:tc>
          <w:tcPr>
            <w:tcW w:w="4726" w:type="dxa"/>
            <w:vAlign w:val="center"/>
          </w:tcPr>
          <w:p w14:paraId="7791FF5D" w14:textId="0AF91AFE" w:rsidR="00B3378D" w:rsidRPr="001977A3" w:rsidRDefault="00B3378D" w:rsidP="00B3378D">
            <w:pPr>
              <w:pStyle w:val="Ttulo"/>
              <w:jc w:val="center"/>
              <w:rPr>
                <w:lang w:val="pt-BR"/>
              </w:rPr>
            </w:pPr>
            <w:r>
              <w:rPr>
                <w:noProof/>
              </w:rPr>
              <w:drawing>
                <wp:inline distT="0" distB="0" distL="0" distR="0" wp14:anchorId="362A691D" wp14:editId="24C645E7">
                  <wp:extent cx="1244600" cy="1244600"/>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44600" cy="1244600"/>
                          </a:xfrm>
                          <a:prstGeom prst="rect">
                            <a:avLst/>
                          </a:prstGeom>
                          <a:noFill/>
                          <a:ln>
                            <a:noFill/>
                          </a:ln>
                        </pic:spPr>
                      </pic:pic>
                    </a:graphicData>
                  </a:graphic>
                </wp:inline>
              </w:drawing>
            </w:r>
          </w:p>
        </w:tc>
        <w:tc>
          <w:tcPr>
            <w:tcW w:w="5521" w:type="dxa"/>
            <w:vAlign w:val="center"/>
          </w:tcPr>
          <w:p w14:paraId="2D5164C0" w14:textId="1D4F89F5" w:rsidR="00B3378D" w:rsidRPr="00B3378D" w:rsidRDefault="00E968C6" w:rsidP="00B3378D">
            <w:pPr>
              <w:pStyle w:val="Ttulo"/>
              <w:rPr>
                <w:color w:val="FFFFFF" w:themeColor="background1"/>
                <w:sz w:val="40"/>
                <w:szCs w:val="12"/>
                <w:lang w:val="pt-BR"/>
              </w:rPr>
            </w:pPr>
            <w:r>
              <w:rPr>
                <w:color w:val="FFFFFF" w:themeColor="background1"/>
                <w:sz w:val="40"/>
                <w:szCs w:val="12"/>
                <w:lang w:val="pt-BR"/>
              </w:rPr>
              <w:t>folder</w:t>
            </w:r>
            <w:r w:rsidR="00B3378D">
              <w:rPr>
                <w:color w:val="FFFFFF" w:themeColor="background1"/>
                <w:sz w:val="40"/>
                <w:szCs w:val="12"/>
                <w:lang w:val="pt-BR"/>
              </w:rPr>
              <w:t>:</w:t>
            </w:r>
          </w:p>
          <w:p w14:paraId="36FE8846" w14:textId="0EC87E70" w:rsidR="00B3378D" w:rsidRPr="0028447D" w:rsidRDefault="00E968C6" w:rsidP="00B3378D">
            <w:pPr>
              <w:pStyle w:val="Ttulo"/>
              <w:rPr>
                <w:color w:val="FFFFFF" w:themeColor="background1"/>
                <w:sz w:val="96"/>
                <w:szCs w:val="24"/>
                <w:lang w:val="pt-BR"/>
              </w:rPr>
            </w:pPr>
            <w:proofErr w:type="spellStart"/>
            <w:r w:rsidRPr="00E968C6">
              <w:rPr>
                <w:color w:val="FFFFFF" w:themeColor="background1"/>
                <w:sz w:val="72"/>
                <w:szCs w:val="22"/>
                <w:lang w:val="pt-BR"/>
              </w:rPr>
              <w:t>tbm_sf_la</w:t>
            </w:r>
            <w:proofErr w:type="spellEnd"/>
          </w:p>
        </w:tc>
      </w:tr>
    </w:tbl>
    <w:p w14:paraId="77239C9E" w14:textId="77777777" w:rsidR="00E968C6" w:rsidRDefault="00E968C6" w:rsidP="000A3139">
      <w:pPr>
        <w:rPr>
          <w:color w:val="629DD1" w:themeColor="accent2"/>
          <w:sz w:val="32"/>
          <w:szCs w:val="32"/>
          <w:lang w:val="pt-BR"/>
        </w:rPr>
      </w:pPr>
    </w:p>
    <w:p w14:paraId="79584FDD" w14:textId="3CA73EDE" w:rsidR="000A3139" w:rsidRPr="000A3139" w:rsidRDefault="00275AD1" w:rsidP="000A3139">
      <w:pPr>
        <w:rPr>
          <w:color w:val="629DD1" w:themeColor="accent2"/>
          <w:sz w:val="32"/>
          <w:szCs w:val="32"/>
          <w:lang w:val="pt-BR"/>
        </w:rPr>
      </w:pPr>
      <w:r w:rsidRPr="000A3139">
        <w:rPr>
          <w:noProof/>
          <w:color w:val="629DD1" w:themeColor="accent2"/>
          <w:sz w:val="24"/>
          <w:szCs w:val="24"/>
          <w:lang w:val="pt-BR"/>
        </w:rPr>
        <w:lastRenderedPageBreak/>
        <mc:AlternateContent>
          <mc:Choice Requires="wps">
            <w:drawing>
              <wp:anchor distT="0" distB="0" distL="114300" distR="114300" simplePos="0" relativeHeight="251670528" behindDoc="0" locked="0" layoutInCell="1" allowOverlap="1" wp14:anchorId="3541F8CC" wp14:editId="0AE054F4">
                <wp:simplePos x="0" y="0"/>
                <wp:positionH relativeFrom="column">
                  <wp:posOffset>4053840</wp:posOffset>
                </wp:positionH>
                <wp:positionV relativeFrom="paragraph">
                  <wp:posOffset>-9224645</wp:posOffset>
                </wp:positionV>
                <wp:extent cx="3295650" cy="1219200"/>
                <wp:effectExtent l="0" t="0" r="0" b="0"/>
                <wp:wrapNone/>
                <wp:docPr id="30" name="Caixa de Texto 30"/>
                <wp:cNvGraphicFramePr/>
                <a:graphic xmlns:a="http://schemas.openxmlformats.org/drawingml/2006/main">
                  <a:graphicData uri="http://schemas.microsoft.com/office/word/2010/wordprocessingShape">
                    <wps:wsp>
                      <wps:cNvSpPr txBox="1"/>
                      <wps:spPr>
                        <a:xfrm>
                          <a:off x="0" y="0"/>
                          <a:ext cx="3295650" cy="1219200"/>
                        </a:xfrm>
                        <a:prstGeom prst="rect">
                          <a:avLst/>
                        </a:prstGeom>
                        <a:noFill/>
                        <a:ln w="6350">
                          <a:noFill/>
                        </a:ln>
                      </wps:spPr>
                      <wps:txbx>
                        <w:txbxContent>
                          <w:p w14:paraId="76DCC88B" w14:textId="7398314D" w:rsidR="00102997" w:rsidRDefault="00102997">
                            <w:pPr>
                              <w:rPr>
                                <w:b/>
                                <w:bCs/>
                                <w:color w:val="FFFFFF" w:themeColor="background1"/>
                                <w:sz w:val="56"/>
                                <w:szCs w:val="56"/>
                              </w:rPr>
                            </w:pPr>
                            <w:r>
                              <w:rPr>
                                <w:b/>
                                <w:bCs/>
                                <w:color w:val="FFFFFF" w:themeColor="background1"/>
                                <w:sz w:val="56"/>
                                <w:szCs w:val="56"/>
                              </w:rPr>
                              <w:t>Thiago Panini</w:t>
                            </w:r>
                          </w:p>
                          <w:p w14:paraId="30A845CB" w14:textId="4FA643E8" w:rsidR="00102997" w:rsidRPr="00275AD1" w:rsidRDefault="00102997">
                            <w:pPr>
                              <w:rPr>
                                <w:b/>
                                <w:bCs/>
                                <w:color w:val="FFFFFF" w:themeColor="background1"/>
                                <w:sz w:val="32"/>
                                <w:szCs w:val="32"/>
                              </w:rPr>
                            </w:pPr>
                            <w:r w:rsidRPr="00275AD1">
                              <w:rPr>
                                <w:b/>
                                <w:bCs/>
                                <w:color w:val="FFFFFF" w:themeColor="background1"/>
                                <w:sz w:val="32"/>
                                <w:szCs w:val="32"/>
                              </w:rPr>
                              <w:t>2020-</w:t>
                            </w:r>
                            <w:r>
                              <w:rPr>
                                <w:b/>
                                <w:bCs/>
                                <w:color w:val="FFFFFF" w:themeColor="background1"/>
                                <w:sz w:val="32"/>
                                <w:szCs w:val="32"/>
                              </w:rPr>
                              <w:t>Feb</w:t>
                            </w:r>
                            <w:r w:rsidRPr="00275AD1">
                              <w:rPr>
                                <w:b/>
                                <w:bCs/>
                                <w:color w:val="FFFFFF" w:themeColor="background1"/>
                                <w:sz w:val="32"/>
                                <w:szCs w:val="32"/>
                              </w:rPr>
                              <w:t>-</w:t>
                            </w:r>
                            <w:r>
                              <w:rPr>
                                <w:b/>
                                <w:bCs/>
                                <w:color w:val="FFFFFF" w:themeColor="background1"/>
                                <w:sz w:val="32"/>
                                <w:szCs w:val="32"/>
                              </w:rPr>
                              <w:t>08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41F8CC" id="Caixa de Texto 30" o:spid="_x0000_s1028" type="#_x0000_t202" style="position:absolute;left:0;text-align:left;margin-left:319.2pt;margin-top:-726.35pt;width:259.5pt;height:96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" filled="f" stroked="f" strokeweight=".5pt">
                <v:textbox>
                  <w:txbxContent>
                    <w:p w14:paraId="76DCC88B" w14:textId="7398314D" w:rsidR="00102997" w:rsidRDefault="00102997">
                      <w:pPr>
                        <w:rPr>
                          <w:b/>
                          <w:bCs/>
                          <w:color w:val="FFFFFF" w:themeColor="background1"/>
                          <w:sz w:val="56"/>
                          <w:szCs w:val="56"/>
                        </w:rPr>
                      </w:pPr>
                      <w:r>
                        <w:rPr>
                          <w:b/>
                          <w:bCs/>
                          <w:color w:val="FFFFFF" w:themeColor="background1"/>
                          <w:sz w:val="56"/>
                          <w:szCs w:val="56"/>
                        </w:rPr>
                        <w:t>Thiago Panini</w:t>
                      </w:r>
                    </w:p>
                    <w:p w14:paraId="30A845CB" w14:textId="4FA643E8" w:rsidR="00102997" w:rsidRPr="00275AD1" w:rsidRDefault="00102997">
                      <w:pPr>
                        <w:rPr>
                          <w:b/>
                          <w:bCs/>
                          <w:color w:val="FFFFFF" w:themeColor="background1"/>
                          <w:sz w:val="32"/>
                          <w:szCs w:val="32"/>
                        </w:rPr>
                      </w:pPr>
                      <w:r w:rsidRPr="00275AD1">
                        <w:rPr>
                          <w:b/>
                          <w:bCs/>
                          <w:color w:val="FFFFFF" w:themeColor="background1"/>
                          <w:sz w:val="32"/>
                          <w:szCs w:val="32"/>
                        </w:rPr>
                        <w:t>2020-</w:t>
                      </w:r>
                      <w:r>
                        <w:rPr>
                          <w:b/>
                          <w:bCs/>
                          <w:color w:val="FFFFFF" w:themeColor="background1"/>
                          <w:sz w:val="32"/>
                          <w:szCs w:val="32"/>
                        </w:rPr>
                        <w:t>Feb</w:t>
                      </w:r>
                      <w:r w:rsidRPr="00275AD1">
                        <w:rPr>
                          <w:b/>
                          <w:bCs/>
                          <w:color w:val="FFFFFF" w:themeColor="background1"/>
                          <w:sz w:val="32"/>
                          <w:szCs w:val="32"/>
                        </w:rPr>
                        <w:t>-</w:t>
                      </w:r>
                      <w:r>
                        <w:rPr>
                          <w:b/>
                          <w:bCs/>
                          <w:color w:val="FFFFFF" w:themeColor="background1"/>
                          <w:sz w:val="32"/>
                          <w:szCs w:val="32"/>
                        </w:rPr>
                        <w:t>08</w:t>
                      </w:r>
                    </w:p>
                  </w:txbxContent>
                </v:textbox>
              </v:shape>
            </w:pict>
          </mc:Fallback>
        </mc:AlternateContent>
      </w:r>
      <w:proofErr w:type="spellStart"/>
      <w:r w:rsidR="000A3139" w:rsidRPr="000A3139">
        <w:rPr>
          <w:color w:val="629DD1" w:themeColor="accent2"/>
          <w:sz w:val="32"/>
          <w:szCs w:val="32"/>
          <w:lang w:val="pt-BR"/>
        </w:rPr>
        <w:t>Assignment</w:t>
      </w:r>
      <w:proofErr w:type="spellEnd"/>
    </w:p>
    <w:p w14:paraId="6D611505" w14:textId="77777777" w:rsidR="008B74FD" w:rsidRPr="008B74FD" w:rsidRDefault="008B74FD" w:rsidP="008B74FD">
      <w:pPr>
        <w:rPr>
          <w:sz w:val="24"/>
          <w:szCs w:val="24"/>
        </w:rPr>
      </w:pPr>
      <w:r w:rsidRPr="008B74FD">
        <w:rPr>
          <w:sz w:val="24"/>
          <w:szCs w:val="24"/>
        </w:rPr>
        <w:t xml:space="preserve">Create a table named </w:t>
      </w:r>
      <w:r w:rsidRPr="008B74FD">
        <w:rPr>
          <w:b/>
          <w:bCs/>
          <w:sz w:val="24"/>
          <w:szCs w:val="24"/>
        </w:rPr>
        <w:t>tbm_sf_la</w:t>
      </w:r>
      <w:r w:rsidRPr="008B74FD">
        <w:rPr>
          <w:sz w:val="24"/>
          <w:szCs w:val="24"/>
        </w:rPr>
        <w:t> in the database named </w:t>
      </w:r>
      <w:r w:rsidRPr="008B74FD">
        <w:rPr>
          <w:b/>
          <w:bCs/>
          <w:sz w:val="24"/>
          <w:szCs w:val="24"/>
        </w:rPr>
        <w:t>dig</w:t>
      </w:r>
      <w:r w:rsidRPr="008B74FD">
        <w:rPr>
          <w:sz w:val="24"/>
          <w:szCs w:val="24"/>
        </w:rPr>
        <w:t xml:space="preserve"> to store the data from three tunnel boring machines (TBMs), which is currently stored in </w:t>
      </w:r>
      <w:r w:rsidRPr="008B74FD">
        <w:rPr>
          <w:bCs/>
          <w:sz w:val="24"/>
          <w:szCs w:val="24"/>
        </w:rPr>
        <w:t>S3</w:t>
      </w:r>
      <w:r w:rsidRPr="008B74FD">
        <w:rPr>
          <w:sz w:val="24"/>
          <w:szCs w:val="24"/>
        </w:rPr>
        <w:t> in three separate subdirectories under a directory named </w:t>
      </w:r>
      <w:r w:rsidRPr="008B74FD">
        <w:rPr>
          <w:b/>
          <w:bCs/>
          <w:sz w:val="24"/>
          <w:szCs w:val="24"/>
        </w:rPr>
        <w:t>tbm_sf_la</w:t>
      </w:r>
      <w:r w:rsidRPr="008B74FD">
        <w:rPr>
          <w:sz w:val="24"/>
          <w:szCs w:val="24"/>
        </w:rPr>
        <w:t> in the bucket named </w:t>
      </w:r>
      <w:r w:rsidRPr="008B74FD">
        <w:rPr>
          <w:b/>
          <w:bCs/>
          <w:sz w:val="24"/>
          <w:szCs w:val="24"/>
        </w:rPr>
        <w:t>training-coursera2</w:t>
      </w:r>
      <w:r w:rsidRPr="008B74FD">
        <w:rPr>
          <w:sz w:val="24"/>
          <w:szCs w:val="24"/>
        </w:rPr>
        <w:t>. In this document, describe the steps taken to complete this task.</w:t>
      </w:r>
    </w:p>
    <w:p w14:paraId="002E364A" w14:textId="4382A0C6" w:rsidR="000A3139" w:rsidRPr="000A3139" w:rsidRDefault="000A3139" w:rsidP="000A3139">
      <w:pPr>
        <w:rPr>
          <w:color w:val="629DD1" w:themeColor="accent2"/>
          <w:sz w:val="32"/>
          <w:szCs w:val="32"/>
          <w:lang w:val="pt-BR"/>
        </w:rPr>
      </w:pPr>
      <w:r w:rsidRPr="000A3139">
        <w:rPr>
          <w:noProof/>
          <w:color w:val="629DD1" w:themeColor="accent2"/>
          <w:sz w:val="24"/>
          <w:szCs w:val="24"/>
          <w:lang w:val="pt-BR"/>
        </w:rPr>
        <mc:AlternateContent>
          <mc:Choice Requires="wps">
            <w:drawing>
              <wp:anchor distT="0" distB="0" distL="114300" distR="114300" simplePos="0" relativeHeight="251672576" behindDoc="0" locked="0" layoutInCell="1" allowOverlap="1" wp14:anchorId="07E55C60" wp14:editId="051577CB">
                <wp:simplePos x="0" y="0"/>
                <wp:positionH relativeFrom="column">
                  <wp:posOffset>4053840</wp:posOffset>
                </wp:positionH>
                <wp:positionV relativeFrom="paragraph">
                  <wp:posOffset>-9224645</wp:posOffset>
                </wp:positionV>
                <wp:extent cx="3295650" cy="1219200"/>
                <wp:effectExtent l="0" t="0" r="0" b="0"/>
                <wp:wrapNone/>
                <wp:docPr id="4" name="Caixa de Texto 4"/>
                <wp:cNvGraphicFramePr/>
                <a:graphic xmlns:a="http://schemas.openxmlformats.org/drawingml/2006/main">
                  <a:graphicData uri="http://schemas.microsoft.com/office/word/2010/wordprocessingShape">
                    <wps:wsp>
                      <wps:cNvSpPr txBox="1"/>
                      <wps:spPr>
                        <a:xfrm>
                          <a:off x="0" y="0"/>
                          <a:ext cx="3295650" cy="1219200"/>
                        </a:xfrm>
                        <a:prstGeom prst="rect">
                          <a:avLst/>
                        </a:prstGeom>
                        <a:noFill/>
                        <a:ln w="6350">
                          <a:noFill/>
                        </a:ln>
                      </wps:spPr>
                      <wps:txbx>
                        <w:txbxContent>
                          <w:p w14:paraId="333152E6" w14:textId="77777777" w:rsidR="00102997" w:rsidRDefault="00102997" w:rsidP="000A3139">
                            <w:pPr>
                              <w:rPr>
                                <w:b/>
                                <w:bCs/>
                                <w:color w:val="FFFFFF" w:themeColor="background1"/>
                                <w:sz w:val="56"/>
                                <w:szCs w:val="56"/>
                              </w:rPr>
                            </w:pPr>
                            <w:r>
                              <w:rPr>
                                <w:b/>
                                <w:bCs/>
                                <w:color w:val="FFFFFF" w:themeColor="background1"/>
                                <w:sz w:val="56"/>
                                <w:szCs w:val="56"/>
                              </w:rPr>
                              <w:t>Thiago Panini</w:t>
                            </w:r>
                          </w:p>
                          <w:p w14:paraId="06461B53" w14:textId="77777777" w:rsidR="00102997" w:rsidRPr="00275AD1" w:rsidRDefault="00102997" w:rsidP="000A3139">
                            <w:pPr>
                              <w:rPr>
                                <w:b/>
                                <w:bCs/>
                                <w:color w:val="FFFFFF" w:themeColor="background1"/>
                                <w:sz w:val="32"/>
                                <w:szCs w:val="32"/>
                              </w:rPr>
                            </w:pPr>
                            <w:r w:rsidRPr="00275AD1">
                              <w:rPr>
                                <w:b/>
                                <w:bCs/>
                                <w:color w:val="FFFFFF" w:themeColor="background1"/>
                                <w:sz w:val="32"/>
                                <w:szCs w:val="32"/>
                              </w:rPr>
                              <w:t>2020-</w:t>
                            </w:r>
                            <w:r>
                              <w:rPr>
                                <w:b/>
                                <w:bCs/>
                                <w:color w:val="FFFFFF" w:themeColor="background1"/>
                                <w:sz w:val="32"/>
                                <w:szCs w:val="32"/>
                              </w:rPr>
                              <w:t>Feb</w:t>
                            </w:r>
                            <w:r w:rsidRPr="00275AD1">
                              <w:rPr>
                                <w:b/>
                                <w:bCs/>
                                <w:color w:val="FFFFFF" w:themeColor="background1"/>
                                <w:sz w:val="32"/>
                                <w:szCs w:val="32"/>
                              </w:rPr>
                              <w:t>-</w:t>
                            </w:r>
                            <w:r>
                              <w:rPr>
                                <w:b/>
                                <w:bCs/>
                                <w:color w:val="FFFFFF" w:themeColor="background1"/>
                                <w:sz w:val="32"/>
                                <w:szCs w:val="32"/>
                              </w:rPr>
                              <w:t>08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E55C60" id="Caixa de Texto 4" o:spid="_x0000_s1029" type="#_x0000_t202" style="position:absolute;left:0;text-align:left;margin-left:319.2pt;margin-top:-726.35pt;width:259.5pt;height:96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" filled="f" stroked="f" strokeweight=".5pt">
                <v:textbox>
                  <w:txbxContent>
                    <w:p w14:paraId="333152E6" w14:textId="77777777" w:rsidR="00102997" w:rsidRDefault="00102997" w:rsidP="000A3139">
                      <w:pPr>
                        <w:rPr>
                          <w:b/>
                          <w:bCs/>
                          <w:color w:val="FFFFFF" w:themeColor="background1"/>
                          <w:sz w:val="56"/>
                          <w:szCs w:val="56"/>
                        </w:rPr>
                      </w:pPr>
                      <w:r>
                        <w:rPr>
                          <w:b/>
                          <w:bCs/>
                          <w:color w:val="FFFFFF" w:themeColor="background1"/>
                          <w:sz w:val="56"/>
                          <w:szCs w:val="56"/>
                        </w:rPr>
                        <w:t>Thiago Panini</w:t>
                      </w:r>
                    </w:p>
                    <w:p w14:paraId="06461B53" w14:textId="77777777" w:rsidR="00102997" w:rsidRPr="00275AD1" w:rsidRDefault="00102997" w:rsidP="000A3139">
                      <w:pPr>
                        <w:rPr>
                          <w:b/>
                          <w:bCs/>
                          <w:color w:val="FFFFFF" w:themeColor="background1"/>
                          <w:sz w:val="32"/>
                          <w:szCs w:val="32"/>
                        </w:rPr>
                      </w:pPr>
                      <w:r w:rsidRPr="00275AD1">
                        <w:rPr>
                          <w:b/>
                          <w:bCs/>
                          <w:color w:val="FFFFFF" w:themeColor="background1"/>
                          <w:sz w:val="32"/>
                          <w:szCs w:val="32"/>
                        </w:rPr>
                        <w:t>2020-</w:t>
                      </w:r>
                      <w:r>
                        <w:rPr>
                          <w:b/>
                          <w:bCs/>
                          <w:color w:val="FFFFFF" w:themeColor="background1"/>
                          <w:sz w:val="32"/>
                          <w:szCs w:val="32"/>
                        </w:rPr>
                        <w:t>Feb</w:t>
                      </w:r>
                      <w:r w:rsidRPr="00275AD1">
                        <w:rPr>
                          <w:b/>
                          <w:bCs/>
                          <w:color w:val="FFFFFF" w:themeColor="background1"/>
                          <w:sz w:val="32"/>
                          <w:szCs w:val="32"/>
                        </w:rPr>
                        <w:t>-</w:t>
                      </w:r>
                      <w:r>
                        <w:rPr>
                          <w:b/>
                          <w:bCs/>
                          <w:color w:val="FFFFFF" w:themeColor="background1"/>
                          <w:sz w:val="32"/>
                          <w:szCs w:val="32"/>
                        </w:rPr>
                        <w:t>08</w:t>
                      </w:r>
                    </w:p>
                  </w:txbxContent>
                </v:textbox>
              </v:shape>
            </w:pict>
          </mc:Fallback>
        </mc:AlternateContent>
      </w:r>
      <w:proofErr w:type="spellStart"/>
      <w:r w:rsidR="008B74FD">
        <w:rPr>
          <w:color w:val="629DD1" w:themeColor="accent2"/>
          <w:sz w:val="32"/>
          <w:szCs w:val="32"/>
          <w:lang w:val="pt-BR"/>
        </w:rPr>
        <w:t>Solution</w:t>
      </w:r>
      <w:proofErr w:type="spellEnd"/>
    </w:p>
    <w:p w14:paraId="0890F1D1" w14:textId="163A33B1" w:rsidR="00E23A42" w:rsidRDefault="00554E67" w:rsidP="000A3139">
      <w:pPr>
        <w:rPr>
          <w:sz w:val="24"/>
          <w:szCs w:val="24"/>
        </w:rPr>
      </w:pPr>
      <w:r>
        <w:rPr>
          <w:sz w:val="24"/>
          <w:szCs w:val="24"/>
        </w:rPr>
        <w:t xml:space="preserve">After </w:t>
      </w:r>
      <w:r w:rsidR="00E23A42">
        <w:rPr>
          <w:sz w:val="24"/>
          <w:szCs w:val="24"/>
        </w:rPr>
        <w:t>understanding the business problem to be solved with this exercise, the first action is to look at the files located on the amazon s3 bucket. For that, both of the following commands can be used:</w:t>
      </w:r>
    </w:p>
    <w:p w14:paraId="72979126" w14:textId="5FC86156" w:rsidR="00E23A42" w:rsidRPr="00E23A42" w:rsidRDefault="00E23A42" w:rsidP="00E23A42">
      <w:pPr>
        <w:pStyle w:val="PargrafodaLista"/>
        <w:numPr>
          <w:ilvl w:val="0"/>
          <w:numId w:val="15"/>
        </w:numPr>
        <w:rPr>
          <w:color w:val="629DD1" w:themeColor="accent2"/>
          <w:sz w:val="32"/>
          <w:szCs w:val="32"/>
          <w:lang w:val="pt-BR"/>
        </w:rPr>
      </w:pPr>
      <w:r w:rsidRPr="000A3139">
        <w:rPr>
          <w:noProof/>
          <w:sz w:val="24"/>
          <w:szCs w:val="24"/>
          <w:lang w:val="pt-BR"/>
        </w:rPr>
        <mc:AlternateContent>
          <mc:Choice Requires="wps">
            <w:drawing>
              <wp:anchor distT="0" distB="0" distL="114300" distR="114300" simplePos="0" relativeHeight="251680768" behindDoc="0" locked="0" layoutInCell="1" allowOverlap="1" wp14:anchorId="3BA84C20" wp14:editId="427D4210">
                <wp:simplePos x="0" y="0"/>
                <wp:positionH relativeFrom="column">
                  <wp:posOffset>4053840</wp:posOffset>
                </wp:positionH>
                <wp:positionV relativeFrom="paragraph">
                  <wp:posOffset>-9224645</wp:posOffset>
                </wp:positionV>
                <wp:extent cx="3295650" cy="1219200"/>
                <wp:effectExtent l="0" t="0" r="0" b="0"/>
                <wp:wrapNone/>
                <wp:docPr id="10" name="Caixa de Texto 10"/>
                <wp:cNvGraphicFramePr/>
                <a:graphic xmlns:a="http://schemas.openxmlformats.org/drawingml/2006/main">
                  <a:graphicData uri="http://schemas.microsoft.com/office/word/2010/wordprocessingShape">
                    <wps:wsp>
                      <wps:cNvSpPr txBox="1"/>
                      <wps:spPr>
                        <a:xfrm>
                          <a:off x="0" y="0"/>
                          <a:ext cx="3295650" cy="1219200"/>
                        </a:xfrm>
                        <a:prstGeom prst="rect">
                          <a:avLst/>
                        </a:prstGeom>
                        <a:noFill/>
                        <a:ln w="6350">
                          <a:noFill/>
                        </a:ln>
                      </wps:spPr>
                      <wps:txbx>
                        <w:txbxContent>
                          <w:p w14:paraId="0F59CDCF" w14:textId="77777777" w:rsidR="00102997" w:rsidRDefault="00102997" w:rsidP="00E23A42">
                            <w:pPr>
                              <w:rPr>
                                <w:b/>
                                <w:bCs/>
                                <w:color w:val="FFFFFF" w:themeColor="background1"/>
                                <w:sz w:val="56"/>
                                <w:szCs w:val="56"/>
                              </w:rPr>
                            </w:pPr>
                            <w:r>
                              <w:rPr>
                                <w:b/>
                                <w:bCs/>
                                <w:color w:val="FFFFFF" w:themeColor="background1"/>
                                <w:sz w:val="56"/>
                                <w:szCs w:val="56"/>
                              </w:rPr>
                              <w:t>Thiago Panini</w:t>
                            </w:r>
                          </w:p>
                          <w:p w14:paraId="03393AF8" w14:textId="77777777" w:rsidR="00102997" w:rsidRPr="00275AD1" w:rsidRDefault="00102997" w:rsidP="00E23A42">
                            <w:pPr>
                              <w:rPr>
                                <w:b/>
                                <w:bCs/>
                                <w:color w:val="FFFFFF" w:themeColor="background1"/>
                                <w:sz w:val="32"/>
                                <w:szCs w:val="32"/>
                              </w:rPr>
                            </w:pPr>
                            <w:r w:rsidRPr="00275AD1">
                              <w:rPr>
                                <w:b/>
                                <w:bCs/>
                                <w:color w:val="FFFFFF" w:themeColor="background1"/>
                                <w:sz w:val="32"/>
                                <w:szCs w:val="32"/>
                              </w:rPr>
                              <w:t>2020-</w:t>
                            </w:r>
                            <w:r>
                              <w:rPr>
                                <w:b/>
                                <w:bCs/>
                                <w:color w:val="FFFFFF" w:themeColor="background1"/>
                                <w:sz w:val="32"/>
                                <w:szCs w:val="32"/>
                              </w:rPr>
                              <w:t>Feb</w:t>
                            </w:r>
                            <w:r w:rsidRPr="00275AD1">
                              <w:rPr>
                                <w:b/>
                                <w:bCs/>
                                <w:color w:val="FFFFFF" w:themeColor="background1"/>
                                <w:sz w:val="32"/>
                                <w:szCs w:val="32"/>
                              </w:rPr>
                              <w:t>-</w:t>
                            </w:r>
                            <w:r>
                              <w:rPr>
                                <w:b/>
                                <w:bCs/>
                                <w:color w:val="FFFFFF" w:themeColor="background1"/>
                                <w:sz w:val="32"/>
                                <w:szCs w:val="32"/>
                              </w:rPr>
                              <w:t>08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A84C20" id="Caixa de Texto 10" o:spid="_x0000_s1030" type="#_x0000_t202" style="position:absolute;left:0;text-align:left;margin-left:319.2pt;margin-top:-726.35pt;width:259.5pt;height:96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" filled="f" stroked="f" strokeweight=".5pt">
                <v:textbox>
                  <w:txbxContent>
                    <w:p w14:paraId="0F59CDCF" w14:textId="77777777" w:rsidR="00102997" w:rsidRDefault="00102997" w:rsidP="00E23A42">
                      <w:pPr>
                        <w:rPr>
                          <w:b/>
                          <w:bCs/>
                          <w:color w:val="FFFFFF" w:themeColor="background1"/>
                          <w:sz w:val="56"/>
                          <w:szCs w:val="56"/>
                        </w:rPr>
                      </w:pPr>
                      <w:r>
                        <w:rPr>
                          <w:b/>
                          <w:bCs/>
                          <w:color w:val="FFFFFF" w:themeColor="background1"/>
                          <w:sz w:val="56"/>
                          <w:szCs w:val="56"/>
                        </w:rPr>
                        <w:t>Thiago Panini</w:t>
                      </w:r>
                    </w:p>
                    <w:p w14:paraId="03393AF8" w14:textId="77777777" w:rsidR="00102997" w:rsidRPr="00275AD1" w:rsidRDefault="00102997" w:rsidP="00E23A42">
                      <w:pPr>
                        <w:rPr>
                          <w:b/>
                          <w:bCs/>
                          <w:color w:val="FFFFFF" w:themeColor="background1"/>
                          <w:sz w:val="32"/>
                          <w:szCs w:val="32"/>
                        </w:rPr>
                      </w:pPr>
                      <w:r w:rsidRPr="00275AD1">
                        <w:rPr>
                          <w:b/>
                          <w:bCs/>
                          <w:color w:val="FFFFFF" w:themeColor="background1"/>
                          <w:sz w:val="32"/>
                          <w:szCs w:val="32"/>
                        </w:rPr>
                        <w:t>2020-</w:t>
                      </w:r>
                      <w:r>
                        <w:rPr>
                          <w:b/>
                          <w:bCs/>
                          <w:color w:val="FFFFFF" w:themeColor="background1"/>
                          <w:sz w:val="32"/>
                          <w:szCs w:val="32"/>
                        </w:rPr>
                        <w:t>Feb</w:t>
                      </w:r>
                      <w:r w:rsidRPr="00275AD1">
                        <w:rPr>
                          <w:b/>
                          <w:bCs/>
                          <w:color w:val="FFFFFF" w:themeColor="background1"/>
                          <w:sz w:val="32"/>
                          <w:szCs w:val="32"/>
                        </w:rPr>
                        <w:t>-</w:t>
                      </w:r>
                      <w:r>
                        <w:rPr>
                          <w:b/>
                          <w:bCs/>
                          <w:color w:val="FFFFFF" w:themeColor="background1"/>
                          <w:sz w:val="32"/>
                          <w:szCs w:val="32"/>
                        </w:rPr>
                        <w:t>08</w:t>
                      </w:r>
                    </w:p>
                  </w:txbxContent>
                </v:textbox>
              </v:shape>
            </w:pict>
          </mc:Fallback>
        </mc:AlternateContent>
      </w:r>
      <w:proofErr w:type="spellStart"/>
      <w:r w:rsidRPr="00E23A42">
        <w:rPr>
          <w:color w:val="629DD1" w:themeColor="accent2"/>
          <w:sz w:val="32"/>
          <w:szCs w:val="32"/>
          <w:lang w:val="pt-BR"/>
        </w:rPr>
        <w:t>S</w:t>
      </w:r>
      <w:r>
        <w:rPr>
          <w:color w:val="629DD1" w:themeColor="accent2"/>
          <w:sz w:val="32"/>
          <w:szCs w:val="32"/>
          <w:lang w:val="pt-BR"/>
        </w:rPr>
        <w:t>earching</w:t>
      </w:r>
      <w:proofErr w:type="spellEnd"/>
      <w:r>
        <w:rPr>
          <w:color w:val="629DD1" w:themeColor="accent2"/>
          <w:sz w:val="32"/>
          <w:szCs w:val="32"/>
          <w:lang w:val="pt-BR"/>
        </w:rPr>
        <w:t xml:space="preserve"> </w:t>
      </w:r>
      <w:proofErr w:type="gramStart"/>
      <w:r>
        <w:rPr>
          <w:color w:val="629DD1" w:themeColor="accent2"/>
          <w:sz w:val="32"/>
          <w:szCs w:val="32"/>
          <w:lang w:val="pt-BR"/>
        </w:rPr>
        <w:t>for Files</w:t>
      </w:r>
      <w:proofErr w:type="gramEnd"/>
      <w:r>
        <w:rPr>
          <w:color w:val="629DD1" w:themeColor="accent2"/>
          <w:sz w:val="32"/>
          <w:szCs w:val="32"/>
          <w:lang w:val="pt-BR"/>
        </w:rPr>
        <w:t xml:space="preserve"> </w:t>
      </w:r>
      <w:proofErr w:type="spellStart"/>
      <w:r w:rsidR="0038324C">
        <w:rPr>
          <w:color w:val="629DD1" w:themeColor="accent2"/>
          <w:sz w:val="32"/>
          <w:szCs w:val="32"/>
          <w:lang w:val="pt-BR"/>
        </w:rPr>
        <w:t>on</w:t>
      </w:r>
      <w:proofErr w:type="spellEnd"/>
      <w:r w:rsidR="0038324C">
        <w:rPr>
          <w:color w:val="629DD1" w:themeColor="accent2"/>
          <w:sz w:val="32"/>
          <w:szCs w:val="32"/>
          <w:lang w:val="pt-BR"/>
        </w:rPr>
        <w:t xml:space="preserve"> </w:t>
      </w:r>
      <w:proofErr w:type="spellStart"/>
      <w:r w:rsidR="0038324C">
        <w:rPr>
          <w:color w:val="629DD1" w:themeColor="accent2"/>
          <w:sz w:val="32"/>
          <w:szCs w:val="32"/>
          <w:lang w:val="pt-BR"/>
        </w:rPr>
        <w:t>the</w:t>
      </w:r>
      <w:proofErr w:type="spellEnd"/>
      <w:r w:rsidR="0038324C">
        <w:rPr>
          <w:color w:val="629DD1" w:themeColor="accent2"/>
          <w:sz w:val="32"/>
          <w:szCs w:val="32"/>
          <w:lang w:val="pt-BR"/>
        </w:rPr>
        <w:t xml:space="preserve"> AWS S3 </w:t>
      </w:r>
      <w:proofErr w:type="spellStart"/>
      <w:r w:rsidR="0038324C">
        <w:rPr>
          <w:color w:val="629DD1" w:themeColor="accent2"/>
          <w:sz w:val="32"/>
          <w:szCs w:val="32"/>
          <w:lang w:val="pt-BR"/>
        </w:rPr>
        <w:t>Bucket</w:t>
      </w:r>
      <w:proofErr w:type="spellEnd"/>
    </w:p>
    <w:p w14:paraId="2249CDAC" w14:textId="57116CBE" w:rsidR="008B74FD" w:rsidRPr="00E23A42" w:rsidRDefault="00E23A42" w:rsidP="000A3139">
      <w:pPr>
        <w:rPr>
          <w:b/>
          <w:bCs/>
          <w:sz w:val="24"/>
          <w:szCs w:val="24"/>
        </w:rPr>
      </w:pPr>
      <w:r>
        <w:rPr>
          <w:b/>
          <w:bCs/>
          <w:sz w:val="24"/>
          <w:szCs w:val="24"/>
        </w:rPr>
        <w:t xml:space="preserve">With HDFS: </w:t>
      </w:r>
      <w:r w:rsidR="00554E67">
        <w:rPr>
          <w:sz w:val="24"/>
          <w:szCs w:val="24"/>
        </w:rPr>
        <w:t xml:space="preserve"> </w:t>
      </w:r>
      <w:r>
        <w:rPr>
          <w:sz w:val="24"/>
          <w:szCs w:val="24"/>
        </w:rPr>
        <w:t>hdfs dfs -ls s3a://training-coursera2/tbm_sf_la/</w:t>
      </w:r>
    </w:p>
    <w:p w14:paraId="59D109CD" w14:textId="2E3C7063" w:rsidR="008B74FD" w:rsidRDefault="00E23A42" w:rsidP="000A3139">
      <w:pPr>
        <w:rPr>
          <w:sz w:val="24"/>
          <w:szCs w:val="24"/>
        </w:rPr>
      </w:pPr>
      <w:r>
        <w:rPr>
          <w:noProof/>
        </w:rPr>
        <w:drawing>
          <wp:inline distT="0" distB="0" distL="0" distR="0" wp14:anchorId="477DA695" wp14:editId="04BEFEAA">
            <wp:extent cx="5400040" cy="447675"/>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447675"/>
                    </a:xfrm>
                    <a:prstGeom prst="rect">
                      <a:avLst/>
                    </a:prstGeom>
                  </pic:spPr>
                </pic:pic>
              </a:graphicData>
            </a:graphic>
          </wp:inline>
        </w:drawing>
      </w:r>
    </w:p>
    <w:p w14:paraId="5FB05B62" w14:textId="12940A89" w:rsidR="00E23A42" w:rsidRPr="00E23A42" w:rsidRDefault="00E23A42" w:rsidP="000A3139">
      <w:pPr>
        <w:rPr>
          <w:sz w:val="24"/>
          <w:szCs w:val="24"/>
        </w:rPr>
      </w:pPr>
      <w:r>
        <w:rPr>
          <w:b/>
          <w:bCs/>
          <w:sz w:val="24"/>
          <w:szCs w:val="24"/>
        </w:rPr>
        <w:t xml:space="preserve">With AWS S3: </w:t>
      </w:r>
      <w:r>
        <w:rPr>
          <w:sz w:val="24"/>
          <w:szCs w:val="24"/>
        </w:rPr>
        <w:t>aws s2 ls s3://training-coursera2/tbm_sf_la/</w:t>
      </w:r>
    </w:p>
    <w:p w14:paraId="6A273B2C" w14:textId="254B1176" w:rsidR="008B74FD" w:rsidRDefault="00E23A42" w:rsidP="000A3139">
      <w:pPr>
        <w:rPr>
          <w:sz w:val="24"/>
          <w:szCs w:val="24"/>
        </w:rPr>
      </w:pPr>
      <w:r>
        <w:rPr>
          <w:noProof/>
        </w:rPr>
        <w:drawing>
          <wp:inline distT="0" distB="0" distL="0" distR="0" wp14:anchorId="571B9101" wp14:editId="5796C57A">
            <wp:extent cx="5257800" cy="657225"/>
            <wp:effectExtent l="0" t="0" r="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57800" cy="657225"/>
                    </a:xfrm>
                    <a:prstGeom prst="rect">
                      <a:avLst/>
                    </a:prstGeom>
                  </pic:spPr>
                </pic:pic>
              </a:graphicData>
            </a:graphic>
          </wp:inline>
        </w:drawing>
      </w:r>
    </w:p>
    <w:p w14:paraId="21750EE9" w14:textId="2DEA1085" w:rsidR="0038324C" w:rsidRDefault="0038324C" w:rsidP="000A3139">
      <w:pPr>
        <w:rPr>
          <w:sz w:val="24"/>
          <w:szCs w:val="24"/>
        </w:rPr>
      </w:pPr>
      <w:r>
        <w:rPr>
          <w:sz w:val="24"/>
          <w:szCs w:val="24"/>
        </w:rPr>
        <w:t xml:space="preserve">With the </w:t>
      </w:r>
      <w:r>
        <w:rPr>
          <w:i/>
          <w:iCs/>
          <w:sz w:val="24"/>
          <w:szCs w:val="24"/>
        </w:rPr>
        <w:t xml:space="preserve">ls </w:t>
      </w:r>
      <w:r>
        <w:rPr>
          <w:sz w:val="24"/>
          <w:szCs w:val="24"/>
        </w:rPr>
        <w:t>command it was possible to see that files were organized on three different folders, one for each TBM machine. The next step was to verify the content of those files and analyze the differences between them.</w:t>
      </w:r>
    </w:p>
    <w:p w14:paraId="30707E68" w14:textId="19C43BF0" w:rsidR="0038324C" w:rsidRDefault="0038324C" w:rsidP="0038324C">
      <w:pPr>
        <w:pStyle w:val="PargrafodaLista"/>
        <w:numPr>
          <w:ilvl w:val="0"/>
          <w:numId w:val="15"/>
        </w:numPr>
        <w:rPr>
          <w:color w:val="629DD1" w:themeColor="accent2"/>
          <w:sz w:val="32"/>
          <w:szCs w:val="32"/>
          <w:lang w:val="pt-BR"/>
        </w:rPr>
      </w:pPr>
      <w:proofErr w:type="spellStart"/>
      <w:r w:rsidRPr="0038324C">
        <w:rPr>
          <w:color w:val="629DD1" w:themeColor="accent2"/>
          <w:sz w:val="32"/>
          <w:szCs w:val="32"/>
          <w:lang w:val="pt-BR"/>
        </w:rPr>
        <w:t>Analyzing</w:t>
      </w:r>
      <w:proofErr w:type="spellEnd"/>
      <w:r w:rsidRPr="0038324C">
        <w:rPr>
          <w:color w:val="629DD1" w:themeColor="accent2"/>
          <w:sz w:val="32"/>
          <w:szCs w:val="32"/>
          <w:lang w:val="pt-BR"/>
        </w:rPr>
        <w:t xml:space="preserve"> Files</w:t>
      </w:r>
    </w:p>
    <w:p w14:paraId="54722346" w14:textId="1D255E92" w:rsidR="0038324C" w:rsidRDefault="0038324C" w:rsidP="0038324C">
      <w:pPr>
        <w:rPr>
          <w:sz w:val="24"/>
          <w:szCs w:val="24"/>
        </w:rPr>
      </w:pPr>
      <w:r w:rsidRPr="0038324C">
        <w:rPr>
          <w:sz w:val="24"/>
          <w:szCs w:val="24"/>
        </w:rPr>
        <w:t xml:space="preserve">With the </w:t>
      </w:r>
      <w:r w:rsidRPr="0038324C">
        <w:rPr>
          <w:i/>
          <w:iCs/>
          <w:sz w:val="24"/>
          <w:szCs w:val="24"/>
        </w:rPr>
        <w:t xml:space="preserve">ls </w:t>
      </w:r>
      <w:r w:rsidRPr="0038324C">
        <w:rPr>
          <w:sz w:val="24"/>
          <w:szCs w:val="24"/>
        </w:rPr>
        <w:t>command it was possible to see that files were organized on three different folders, one for each TBM machine. The next step was to verify the content of those files and analyze the differences between them.</w:t>
      </w:r>
    </w:p>
    <w:p w14:paraId="3DA9D244" w14:textId="096EB392" w:rsidR="00DE2550" w:rsidRDefault="00DE2550" w:rsidP="0038324C">
      <w:pPr>
        <w:rPr>
          <w:sz w:val="24"/>
          <w:szCs w:val="24"/>
        </w:rPr>
      </w:pPr>
      <w:r>
        <w:rPr>
          <w:sz w:val="24"/>
          <w:szCs w:val="24"/>
        </w:rPr>
        <w:t>Searching inside the three paths found on the step 1, it was possible to look at the three files for this exercise:</w:t>
      </w:r>
    </w:p>
    <w:p w14:paraId="76EBAE52" w14:textId="03C43D7D" w:rsidR="00DE2550" w:rsidRDefault="00C26B90" w:rsidP="00DE2550">
      <w:pPr>
        <w:pStyle w:val="PargrafodaLista"/>
        <w:numPr>
          <w:ilvl w:val="0"/>
          <w:numId w:val="17"/>
        </w:numPr>
        <w:rPr>
          <w:sz w:val="24"/>
          <w:szCs w:val="24"/>
        </w:rPr>
      </w:pPr>
      <w:r>
        <w:rPr>
          <w:sz w:val="24"/>
          <w:szCs w:val="24"/>
        </w:rPr>
        <w:t>s</w:t>
      </w:r>
      <w:r w:rsidR="00DE2550">
        <w:rPr>
          <w:sz w:val="24"/>
          <w:szCs w:val="24"/>
        </w:rPr>
        <w:t>3a://training-coursera2/tbm_sf_la/central/</w:t>
      </w:r>
      <w:r>
        <w:rPr>
          <w:sz w:val="24"/>
          <w:szCs w:val="24"/>
        </w:rPr>
        <w:t>hourly_central.csv</w:t>
      </w:r>
    </w:p>
    <w:p w14:paraId="7B6C15B7" w14:textId="02368938" w:rsidR="00C26B90" w:rsidRPr="00DE2550" w:rsidRDefault="00C26B90" w:rsidP="00C26B90">
      <w:pPr>
        <w:pStyle w:val="PargrafodaLista"/>
        <w:numPr>
          <w:ilvl w:val="0"/>
          <w:numId w:val="17"/>
        </w:numPr>
        <w:rPr>
          <w:sz w:val="24"/>
          <w:szCs w:val="24"/>
        </w:rPr>
      </w:pPr>
      <w:r>
        <w:rPr>
          <w:sz w:val="24"/>
          <w:szCs w:val="24"/>
        </w:rPr>
        <w:t>s3a://training-coursera2/tbm_sf_la/north/north_central.csv</w:t>
      </w:r>
    </w:p>
    <w:p w14:paraId="7C8A15EC" w14:textId="2DC7B668" w:rsidR="00C26B90" w:rsidRDefault="00C26B90" w:rsidP="00C26B90">
      <w:pPr>
        <w:pStyle w:val="PargrafodaLista"/>
        <w:numPr>
          <w:ilvl w:val="0"/>
          <w:numId w:val="17"/>
        </w:numPr>
        <w:rPr>
          <w:sz w:val="24"/>
          <w:szCs w:val="24"/>
        </w:rPr>
      </w:pPr>
      <w:r>
        <w:rPr>
          <w:sz w:val="24"/>
          <w:szCs w:val="24"/>
        </w:rPr>
        <w:t>s3a://training-coursera2/tbm_sf_la/south/south_central.tsv</w:t>
      </w:r>
    </w:p>
    <w:p w14:paraId="61AD8347" w14:textId="45F9D945" w:rsidR="00A31FEE" w:rsidRDefault="00A31FEE" w:rsidP="00A31FEE">
      <w:pPr>
        <w:rPr>
          <w:sz w:val="24"/>
          <w:szCs w:val="24"/>
        </w:rPr>
      </w:pPr>
      <w:r>
        <w:rPr>
          <w:sz w:val="24"/>
          <w:szCs w:val="24"/>
        </w:rPr>
        <w:t xml:space="preserve">The </w:t>
      </w:r>
      <w:r>
        <w:rPr>
          <w:i/>
          <w:iCs/>
          <w:sz w:val="24"/>
          <w:szCs w:val="24"/>
        </w:rPr>
        <w:t xml:space="preserve">hdfs dfs -cat </w:t>
      </w:r>
      <w:r>
        <w:rPr>
          <w:sz w:val="24"/>
          <w:szCs w:val="24"/>
        </w:rPr>
        <w:t xml:space="preserve">command can be used for looking at the content of each file. The </w:t>
      </w:r>
      <w:r>
        <w:rPr>
          <w:i/>
          <w:iCs/>
          <w:sz w:val="24"/>
          <w:szCs w:val="24"/>
        </w:rPr>
        <w:t>| head</w:t>
      </w:r>
      <w:r>
        <w:rPr>
          <w:sz w:val="24"/>
          <w:szCs w:val="24"/>
        </w:rPr>
        <w:t xml:space="preserve"> statement were used to print just the first then rows:</w:t>
      </w:r>
    </w:p>
    <w:p w14:paraId="1D1112B8" w14:textId="36B17C98" w:rsidR="00A31FEE" w:rsidRDefault="00A31FEE" w:rsidP="00A31FEE">
      <w:pPr>
        <w:rPr>
          <w:sz w:val="24"/>
          <w:szCs w:val="24"/>
        </w:rPr>
      </w:pPr>
      <w:r>
        <w:rPr>
          <w:noProof/>
        </w:rPr>
        <w:lastRenderedPageBreak/>
        <w:drawing>
          <wp:inline distT="0" distB="0" distL="0" distR="0" wp14:anchorId="45BC6C1F" wp14:editId="14DD6784">
            <wp:extent cx="5400040" cy="4091305"/>
            <wp:effectExtent l="0" t="0" r="0" b="444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4091305"/>
                    </a:xfrm>
                    <a:prstGeom prst="rect">
                      <a:avLst/>
                    </a:prstGeom>
                  </pic:spPr>
                </pic:pic>
              </a:graphicData>
            </a:graphic>
          </wp:inline>
        </w:drawing>
      </w:r>
    </w:p>
    <w:p w14:paraId="73FD00AD" w14:textId="666AE244" w:rsidR="00376D5C" w:rsidRDefault="00376D5C" w:rsidP="00A31FEE">
      <w:pPr>
        <w:rPr>
          <w:sz w:val="24"/>
          <w:szCs w:val="24"/>
        </w:rPr>
      </w:pPr>
      <w:r>
        <w:rPr>
          <w:sz w:val="24"/>
          <w:szCs w:val="24"/>
        </w:rPr>
        <w:t>It’s important to see that all the three files have some unique features like the way they threat null values or the field separator. These are things the solution developer must handle during the exercise.</w:t>
      </w:r>
    </w:p>
    <w:p w14:paraId="1A77A7C6" w14:textId="77777777" w:rsidR="00C26B90" w:rsidRPr="00DE2550" w:rsidRDefault="00C26B90" w:rsidP="00C26B90">
      <w:pPr>
        <w:pStyle w:val="PargrafodaLista"/>
        <w:rPr>
          <w:sz w:val="24"/>
          <w:szCs w:val="24"/>
        </w:rPr>
      </w:pPr>
    </w:p>
    <w:p w14:paraId="0E761B01" w14:textId="4B3B4669" w:rsidR="00E40846" w:rsidRDefault="00E40846" w:rsidP="00E40846">
      <w:pPr>
        <w:pStyle w:val="PargrafodaLista"/>
        <w:numPr>
          <w:ilvl w:val="0"/>
          <w:numId w:val="15"/>
        </w:numPr>
        <w:rPr>
          <w:color w:val="629DD1" w:themeColor="accent2"/>
          <w:sz w:val="32"/>
          <w:szCs w:val="32"/>
          <w:lang w:val="pt-BR"/>
        </w:rPr>
      </w:pPr>
      <w:proofErr w:type="spellStart"/>
      <w:r>
        <w:rPr>
          <w:color w:val="629DD1" w:themeColor="accent2"/>
          <w:sz w:val="32"/>
          <w:szCs w:val="32"/>
          <w:lang w:val="pt-BR"/>
        </w:rPr>
        <w:t>Loading</w:t>
      </w:r>
      <w:proofErr w:type="spellEnd"/>
      <w:r>
        <w:rPr>
          <w:color w:val="629DD1" w:themeColor="accent2"/>
          <w:sz w:val="32"/>
          <w:szCs w:val="32"/>
          <w:lang w:val="pt-BR"/>
        </w:rPr>
        <w:t xml:space="preserve"> Data </w:t>
      </w:r>
      <w:proofErr w:type="spellStart"/>
      <w:r>
        <w:rPr>
          <w:color w:val="629DD1" w:themeColor="accent2"/>
          <w:sz w:val="32"/>
          <w:szCs w:val="32"/>
          <w:lang w:val="pt-BR"/>
        </w:rPr>
        <w:t>Into</w:t>
      </w:r>
      <w:proofErr w:type="spellEnd"/>
      <w:r>
        <w:rPr>
          <w:color w:val="629DD1" w:themeColor="accent2"/>
          <w:sz w:val="32"/>
          <w:szCs w:val="32"/>
          <w:lang w:val="pt-BR"/>
        </w:rPr>
        <w:t xml:space="preserve"> </w:t>
      </w:r>
      <w:proofErr w:type="spellStart"/>
      <w:r>
        <w:rPr>
          <w:color w:val="629DD1" w:themeColor="accent2"/>
          <w:sz w:val="32"/>
          <w:szCs w:val="32"/>
          <w:lang w:val="pt-BR"/>
        </w:rPr>
        <w:t>Tables</w:t>
      </w:r>
      <w:proofErr w:type="spellEnd"/>
    </w:p>
    <w:p w14:paraId="7189F787" w14:textId="2BA222BE" w:rsidR="00FF28D7" w:rsidRDefault="00FF28D7" w:rsidP="00FF28D7">
      <w:pPr>
        <w:rPr>
          <w:sz w:val="24"/>
          <w:szCs w:val="24"/>
        </w:rPr>
      </w:pPr>
      <w:r>
        <w:rPr>
          <w:sz w:val="24"/>
          <w:szCs w:val="24"/>
        </w:rPr>
        <w:t>The flow adopted to load data into tables are shown below:</w:t>
      </w:r>
    </w:p>
    <w:p w14:paraId="2375710A" w14:textId="032886EF" w:rsidR="00FF28D7" w:rsidRDefault="0099173A" w:rsidP="00FF28D7">
      <w:pPr>
        <w:pStyle w:val="PargrafodaLista"/>
        <w:numPr>
          <w:ilvl w:val="0"/>
          <w:numId w:val="19"/>
        </w:numPr>
        <w:rPr>
          <w:sz w:val="24"/>
          <w:szCs w:val="24"/>
        </w:rPr>
      </w:pPr>
      <w:r>
        <w:rPr>
          <w:sz w:val="24"/>
          <w:szCs w:val="24"/>
        </w:rPr>
        <w:t xml:space="preserve">Create a database names </w:t>
      </w:r>
      <w:r>
        <w:rPr>
          <w:i/>
          <w:iCs/>
          <w:sz w:val="24"/>
          <w:szCs w:val="24"/>
        </w:rPr>
        <w:t>dig</w:t>
      </w:r>
    </w:p>
    <w:p w14:paraId="44CD3B24" w14:textId="4ADD7D59" w:rsidR="0099173A" w:rsidRDefault="0099173A" w:rsidP="00FF28D7">
      <w:pPr>
        <w:pStyle w:val="PargrafodaLista"/>
        <w:numPr>
          <w:ilvl w:val="0"/>
          <w:numId w:val="19"/>
        </w:numPr>
        <w:rPr>
          <w:sz w:val="24"/>
          <w:szCs w:val="24"/>
        </w:rPr>
      </w:pPr>
      <w:r>
        <w:rPr>
          <w:sz w:val="24"/>
          <w:szCs w:val="24"/>
        </w:rPr>
        <w:t>Use a create table statement for each of the three tbm machine (central, north and south)</w:t>
      </w:r>
    </w:p>
    <w:p w14:paraId="2E1EA72F" w14:textId="3DD52A7E" w:rsidR="0099173A" w:rsidRDefault="00CF2656" w:rsidP="00FF28D7">
      <w:pPr>
        <w:pStyle w:val="PargrafodaLista"/>
        <w:numPr>
          <w:ilvl w:val="0"/>
          <w:numId w:val="19"/>
        </w:numPr>
        <w:rPr>
          <w:sz w:val="24"/>
          <w:szCs w:val="24"/>
        </w:rPr>
      </w:pPr>
      <w:r>
        <w:rPr>
          <w:sz w:val="24"/>
          <w:szCs w:val="24"/>
        </w:rPr>
        <w:t>Copy files from s3 bucket to hdfs storage directory created for the tables in the dig database</w:t>
      </w:r>
    </w:p>
    <w:p w14:paraId="35CC0B07" w14:textId="324C27E6" w:rsidR="00CF2656" w:rsidRDefault="00CF2656" w:rsidP="00FF28D7">
      <w:pPr>
        <w:pStyle w:val="PargrafodaLista"/>
        <w:numPr>
          <w:ilvl w:val="0"/>
          <w:numId w:val="19"/>
        </w:numPr>
        <w:rPr>
          <w:sz w:val="24"/>
          <w:szCs w:val="24"/>
        </w:rPr>
      </w:pPr>
      <w:r>
        <w:rPr>
          <w:sz w:val="24"/>
          <w:szCs w:val="24"/>
        </w:rPr>
        <w:t xml:space="preserve">Run a Load data statement to load the files into the hdfs directories </w:t>
      </w:r>
      <w:r w:rsidR="0080753F">
        <w:rPr>
          <w:sz w:val="24"/>
          <w:szCs w:val="24"/>
        </w:rPr>
        <w:t>created for the tables created recently</w:t>
      </w:r>
    </w:p>
    <w:p w14:paraId="2EA3659E" w14:textId="3E4CE002" w:rsidR="0080753F" w:rsidRDefault="0080753F" w:rsidP="0080753F">
      <w:pPr>
        <w:rPr>
          <w:sz w:val="24"/>
          <w:szCs w:val="24"/>
        </w:rPr>
      </w:pPr>
      <w:r>
        <w:rPr>
          <w:sz w:val="24"/>
          <w:szCs w:val="24"/>
        </w:rPr>
        <w:t>Below there is a example of the complete flow for the central tbm using Hue’s interface with Impala query engine:</w:t>
      </w:r>
    </w:p>
    <w:p w14:paraId="0F93DEFC" w14:textId="263A831F" w:rsidR="0080753F" w:rsidRDefault="0080753F" w:rsidP="0080753F">
      <w:pPr>
        <w:rPr>
          <w:sz w:val="24"/>
          <w:szCs w:val="24"/>
        </w:rPr>
      </w:pPr>
      <w:r>
        <w:rPr>
          <w:noProof/>
        </w:rPr>
        <w:lastRenderedPageBreak/>
        <w:drawing>
          <wp:inline distT="0" distB="0" distL="0" distR="0" wp14:anchorId="6345143A" wp14:editId="6C25EAA1">
            <wp:extent cx="4600575" cy="2981325"/>
            <wp:effectExtent l="0" t="0" r="9525" b="952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00575" cy="2981325"/>
                    </a:xfrm>
                    <a:prstGeom prst="rect">
                      <a:avLst/>
                    </a:prstGeom>
                  </pic:spPr>
                </pic:pic>
              </a:graphicData>
            </a:graphic>
          </wp:inline>
        </w:drawing>
      </w:r>
    </w:p>
    <w:p w14:paraId="2DC5004C" w14:textId="473DCFDC" w:rsidR="0080753F" w:rsidRDefault="0080753F" w:rsidP="0080753F">
      <w:pPr>
        <w:rPr>
          <w:sz w:val="24"/>
          <w:szCs w:val="24"/>
        </w:rPr>
      </w:pPr>
      <w:r>
        <w:rPr>
          <w:sz w:val="24"/>
          <w:szCs w:val="24"/>
        </w:rPr>
        <w:t>$ hdfs dfs -cp s3a://training-coursera2/tbm_sf_la/central/hourly_central.csv /user/hive/warehouse/dig.db/tbm_sf_la_central</w:t>
      </w:r>
    </w:p>
    <w:p w14:paraId="3C0908C8" w14:textId="64A03372" w:rsidR="00E40846" w:rsidRDefault="0080753F" w:rsidP="00E40846">
      <w:pPr>
        <w:rPr>
          <w:sz w:val="24"/>
          <w:szCs w:val="24"/>
        </w:rPr>
      </w:pPr>
      <w:r>
        <w:rPr>
          <w:noProof/>
        </w:rPr>
        <w:drawing>
          <wp:inline distT="0" distB="0" distL="0" distR="0" wp14:anchorId="25123DFE" wp14:editId="674D39C5">
            <wp:extent cx="5400040" cy="611505"/>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611505"/>
                    </a:xfrm>
                    <a:prstGeom prst="rect">
                      <a:avLst/>
                    </a:prstGeom>
                  </pic:spPr>
                </pic:pic>
              </a:graphicData>
            </a:graphic>
          </wp:inline>
        </w:drawing>
      </w:r>
    </w:p>
    <w:p w14:paraId="70E29B7D" w14:textId="67B7EAC1" w:rsidR="0080753F" w:rsidRDefault="0080753F" w:rsidP="00E40846">
      <w:pPr>
        <w:rPr>
          <w:sz w:val="24"/>
          <w:szCs w:val="24"/>
        </w:rPr>
      </w:pPr>
      <w:r>
        <w:rPr>
          <w:noProof/>
        </w:rPr>
        <w:drawing>
          <wp:inline distT="0" distB="0" distL="0" distR="0" wp14:anchorId="18892977" wp14:editId="2C6988F5">
            <wp:extent cx="5400040" cy="1017905"/>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017905"/>
                    </a:xfrm>
                    <a:prstGeom prst="rect">
                      <a:avLst/>
                    </a:prstGeom>
                  </pic:spPr>
                </pic:pic>
              </a:graphicData>
            </a:graphic>
          </wp:inline>
        </w:drawing>
      </w:r>
    </w:p>
    <w:p w14:paraId="15B5E075" w14:textId="0EF00562" w:rsidR="0080753F" w:rsidRDefault="0080753F" w:rsidP="00E40846">
      <w:pPr>
        <w:rPr>
          <w:sz w:val="24"/>
          <w:szCs w:val="24"/>
        </w:rPr>
      </w:pPr>
      <w:r>
        <w:rPr>
          <w:sz w:val="24"/>
          <w:szCs w:val="24"/>
        </w:rPr>
        <w:t>After running the statements shown below, it was possible to create a “temporary” table for storing the central tbm data with its specific threatments, like the null format values and the presence of the header.</w:t>
      </w:r>
    </w:p>
    <w:p w14:paraId="4009B3ED" w14:textId="3B2EFB39" w:rsidR="0080753F" w:rsidRPr="0080753F" w:rsidRDefault="0080753F" w:rsidP="00E40846">
      <w:pPr>
        <w:rPr>
          <w:sz w:val="24"/>
          <w:szCs w:val="24"/>
        </w:rPr>
      </w:pPr>
      <w:r>
        <w:rPr>
          <w:sz w:val="24"/>
          <w:szCs w:val="24"/>
        </w:rPr>
        <w:t xml:space="preserve">So after repeating the flow for each tbm file, the </w:t>
      </w:r>
      <w:r>
        <w:rPr>
          <w:i/>
          <w:iCs/>
          <w:sz w:val="24"/>
          <w:szCs w:val="24"/>
        </w:rPr>
        <w:t xml:space="preserve">dig </w:t>
      </w:r>
      <w:r>
        <w:rPr>
          <w:sz w:val="24"/>
          <w:szCs w:val="24"/>
        </w:rPr>
        <w:t>database can have three different tables for the north, central and south tbm data:</w:t>
      </w:r>
    </w:p>
    <w:p w14:paraId="4078FA7D" w14:textId="20886D98" w:rsidR="0038324C" w:rsidRDefault="0097708F" w:rsidP="0038324C">
      <w:pPr>
        <w:pStyle w:val="PargrafodaLista"/>
        <w:numPr>
          <w:ilvl w:val="0"/>
          <w:numId w:val="15"/>
        </w:numPr>
        <w:rPr>
          <w:color w:val="629DD1" w:themeColor="accent2"/>
          <w:sz w:val="32"/>
          <w:szCs w:val="32"/>
          <w:lang w:val="pt-BR"/>
        </w:rPr>
      </w:pPr>
      <w:proofErr w:type="spellStart"/>
      <w:r>
        <w:rPr>
          <w:color w:val="629DD1" w:themeColor="accent2"/>
          <w:sz w:val="32"/>
          <w:szCs w:val="32"/>
          <w:lang w:val="pt-BR"/>
        </w:rPr>
        <w:t>Creating</w:t>
      </w:r>
      <w:proofErr w:type="spellEnd"/>
      <w:r>
        <w:rPr>
          <w:color w:val="629DD1" w:themeColor="accent2"/>
          <w:sz w:val="32"/>
          <w:szCs w:val="32"/>
          <w:lang w:val="pt-BR"/>
        </w:rPr>
        <w:t xml:space="preserve"> </w:t>
      </w:r>
      <w:proofErr w:type="spellStart"/>
      <w:r>
        <w:rPr>
          <w:color w:val="629DD1" w:themeColor="accent2"/>
          <w:sz w:val="32"/>
          <w:szCs w:val="32"/>
          <w:lang w:val="pt-BR"/>
        </w:rPr>
        <w:t>and</w:t>
      </w:r>
      <w:proofErr w:type="spellEnd"/>
      <w:r>
        <w:rPr>
          <w:color w:val="629DD1" w:themeColor="accent2"/>
          <w:sz w:val="32"/>
          <w:szCs w:val="32"/>
          <w:lang w:val="pt-BR"/>
        </w:rPr>
        <w:t xml:space="preserve"> </w:t>
      </w:r>
      <w:proofErr w:type="spellStart"/>
      <w:r>
        <w:rPr>
          <w:color w:val="629DD1" w:themeColor="accent2"/>
          <w:sz w:val="32"/>
          <w:szCs w:val="32"/>
          <w:lang w:val="pt-BR"/>
        </w:rPr>
        <w:t>Loading</w:t>
      </w:r>
      <w:proofErr w:type="spellEnd"/>
      <w:r>
        <w:rPr>
          <w:color w:val="629DD1" w:themeColor="accent2"/>
          <w:sz w:val="32"/>
          <w:szCs w:val="32"/>
          <w:lang w:val="pt-BR"/>
        </w:rPr>
        <w:t xml:space="preserve"> Data for a </w:t>
      </w:r>
      <w:proofErr w:type="spellStart"/>
      <w:r>
        <w:rPr>
          <w:color w:val="629DD1" w:themeColor="accent2"/>
          <w:sz w:val="32"/>
          <w:szCs w:val="32"/>
          <w:lang w:val="pt-BR"/>
        </w:rPr>
        <w:t>Unique</w:t>
      </w:r>
      <w:proofErr w:type="spellEnd"/>
      <w:r>
        <w:rPr>
          <w:color w:val="629DD1" w:themeColor="accent2"/>
          <w:sz w:val="32"/>
          <w:szCs w:val="32"/>
          <w:lang w:val="pt-BR"/>
        </w:rPr>
        <w:t xml:space="preserve"> TBM </w:t>
      </w:r>
      <w:proofErr w:type="spellStart"/>
      <w:r>
        <w:rPr>
          <w:color w:val="629DD1" w:themeColor="accent2"/>
          <w:sz w:val="32"/>
          <w:szCs w:val="32"/>
          <w:lang w:val="pt-BR"/>
        </w:rPr>
        <w:t>Table</w:t>
      </w:r>
      <w:proofErr w:type="spellEnd"/>
    </w:p>
    <w:p w14:paraId="226383A9" w14:textId="3D64CF45" w:rsidR="0097708F" w:rsidRDefault="0097708F" w:rsidP="0097708F">
      <w:pPr>
        <w:rPr>
          <w:sz w:val="24"/>
          <w:szCs w:val="24"/>
        </w:rPr>
      </w:pPr>
      <w:r>
        <w:rPr>
          <w:sz w:val="24"/>
          <w:szCs w:val="24"/>
        </w:rPr>
        <w:t>For creating a tbm_sf_la table it was necessary to run the following statement:</w:t>
      </w:r>
    </w:p>
    <w:p w14:paraId="5F70627B" w14:textId="41B5EEEA" w:rsidR="0097708F" w:rsidRPr="0097708F" w:rsidRDefault="0097708F" w:rsidP="0097708F">
      <w:pPr>
        <w:rPr>
          <w:sz w:val="24"/>
          <w:szCs w:val="24"/>
        </w:rPr>
      </w:pPr>
      <w:r>
        <w:rPr>
          <w:noProof/>
        </w:rPr>
        <w:lastRenderedPageBreak/>
        <w:drawing>
          <wp:inline distT="0" distB="0" distL="0" distR="0" wp14:anchorId="7B9B6CAF" wp14:editId="14A56213">
            <wp:extent cx="3124200" cy="2171700"/>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24200" cy="2171700"/>
                    </a:xfrm>
                    <a:prstGeom prst="rect">
                      <a:avLst/>
                    </a:prstGeom>
                  </pic:spPr>
                </pic:pic>
              </a:graphicData>
            </a:graphic>
          </wp:inline>
        </w:drawing>
      </w:r>
    </w:p>
    <w:p w14:paraId="2CE12C59" w14:textId="77777777" w:rsidR="0097708F" w:rsidRDefault="0097708F" w:rsidP="0097708F">
      <w:pPr>
        <w:pStyle w:val="PargrafodaLista"/>
        <w:rPr>
          <w:color w:val="629DD1" w:themeColor="accent2"/>
          <w:sz w:val="32"/>
          <w:szCs w:val="32"/>
          <w:lang w:val="pt-BR"/>
        </w:rPr>
      </w:pPr>
    </w:p>
    <w:p w14:paraId="7F4AC244" w14:textId="12342A87" w:rsidR="0038324C" w:rsidRDefault="00ED4DFB" w:rsidP="0038324C">
      <w:pPr>
        <w:pStyle w:val="PargrafodaLista"/>
        <w:numPr>
          <w:ilvl w:val="0"/>
          <w:numId w:val="15"/>
        </w:numPr>
        <w:rPr>
          <w:color w:val="629DD1" w:themeColor="accent2"/>
          <w:sz w:val="32"/>
          <w:szCs w:val="32"/>
          <w:lang w:val="pt-BR"/>
        </w:rPr>
      </w:pPr>
      <w:proofErr w:type="spellStart"/>
      <w:r>
        <w:rPr>
          <w:color w:val="629DD1" w:themeColor="accent2"/>
          <w:sz w:val="32"/>
          <w:szCs w:val="32"/>
          <w:lang w:val="pt-BR"/>
        </w:rPr>
        <w:t>Testing</w:t>
      </w:r>
      <w:proofErr w:type="spellEnd"/>
    </w:p>
    <w:p w14:paraId="76502CC5" w14:textId="77777777" w:rsidR="009F1CA3" w:rsidRDefault="009F1CA3" w:rsidP="009F1CA3">
      <w:pPr>
        <w:pStyle w:val="PargrafodaLista"/>
        <w:rPr>
          <w:color w:val="629DD1" w:themeColor="accent2"/>
          <w:sz w:val="32"/>
          <w:szCs w:val="32"/>
          <w:lang w:val="pt-BR"/>
        </w:rPr>
      </w:pPr>
    </w:p>
    <w:p w14:paraId="76FEF3E6" w14:textId="7CD27673" w:rsidR="00ED4DFB" w:rsidRDefault="009F1CA3" w:rsidP="00ED4DFB">
      <w:pPr>
        <w:pStyle w:val="PargrafodaLista"/>
        <w:rPr>
          <w:color w:val="629DD1" w:themeColor="accent2"/>
          <w:sz w:val="32"/>
          <w:szCs w:val="32"/>
          <w:lang w:val="pt-BR"/>
        </w:rPr>
      </w:pPr>
      <w:r>
        <w:rPr>
          <w:noProof/>
        </w:rPr>
        <w:drawing>
          <wp:inline distT="0" distB="0" distL="0" distR="0" wp14:anchorId="0B4F5967" wp14:editId="3AC0D18F">
            <wp:extent cx="5400040" cy="1360170"/>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1360170"/>
                    </a:xfrm>
                    <a:prstGeom prst="rect">
                      <a:avLst/>
                    </a:prstGeom>
                  </pic:spPr>
                </pic:pic>
              </a:graphicData>
            </a:graphic>
          </wp:inline>
        </w:drawing>
      </w:r>
    </w:p>
    <w:p w14:paraId="311727C5" w14:textId="77777777" w:rsidR="009F1CA3" w:rsidRDefault="009F1CA3" w:rsidP="00ED4DFB">
      <w:pPr>
        <w:pStyle w:val="PargrafodaLista"/>
        <w:rPr>
          <w:color w:val="629DD1" w:themeColor="accent2"/>
          <w:sz w:val="32"/>
          <w:szCs w:val="32"/>
          <w:lang w:val="pt-BR"/>
        </w:rPr>
      </w:pPr>
      <w:bookmarkStart w:id="0" w:name="_GoBack"/>
      <w:bookmarkEnd w:id="0"/>
    </w:p>
    <w:p w14:paraId="42848BD7" w14:textId="6C63BB86" w:rsidR="00ED4DFB" w:rsidRDefault="00ED4DFB" w:rsidP="0038324C">
      <w:pPr>
        <w:pStyle w:val="PargrafodaLista"/>
        <w:numPr>
          <w:ilvl w:val="0"/>
          <w:numId w:val="15"/>
        </w:numPr>
        <w:rPr>
          <w:color w:val="629DD1" w:themeColor="accent2"/>
          <w:sz w:val="32"/>
          <w:szCs w:val="32"/>
          <w:lang w:val="pt-BR"/>
        </w:rPr>
      </w:pPr>
      <w:r>
        <w:rPr>
          <w:color w:val="629DD1" w:themeColor="accent2"/>
          <w:sz w:val="32"/>
          <w:szCs w:val="32"/>
          <w:lang w:val="pt-BR"/>
        </w:rPr>
        <w:t>Script</w:t>
      </w:r>
    </w:p>
    <w:p w14:paraId="22A3E9BD" w14:textId="4B6CA0ED" w:rsidR="0097708F" w:rsidRDefault="0097708F" w:rsidP="0097708F">
      <w:pPr>
        <w:ind w:left="360"/>
        <w:rPr>
          <w:sz w:val="24"/>
          <w:szCs w:val="24"/>
        </w:rPr>
      </w:pPr>
      <w:r>
        <w:rPr>
          <w:sz w:val="24"/>
          <w:szCs w:val="24"/>
        </w:rPr>
        <w:t>All the scripts can be found below:</w:t>
      </w:r>
    </w:p>
    <w:p w14:paraId="6FB23695" w14:textId="77777777" w:rsidR="0097708F" w:rsidRDefault="0097708F" w:rsidP="0097708F">
      <w:pPr>
        <w:pStyle w:val="SemEspaamento"/>
      </w:pPr>
      <w:r>
        <w:t>-- 1. Creating a database names dig</w:t>
      </w:r>
    </w:p>
    <w:p w14:paraId="22E4F362" w14:textId="77777777" w:rsidR="0097708F" w:rsidRDefault="0097708F" w:rsidP="0097708F">
      <w:pPr>
        <w:pStyle w:val="SemEspaamento"/>
      </w:pPr>
      <w:r>
        <w:t>CREATE DATABASE IF NOT EXISTS dig;</w:t>
      </w:r>
    </w:p>
    <w:p w14:paraId="4459B6D1" w14:textId="77777777" w:rsidR="0097708F" w:rsidRDefault="0097708F" w:rsidP="0097708F">
      <w:pPr>
        <w:pStyle w:val="SemEspaamento"/>
      </w:pPr>
    </w:p>
    <w:p w14:paraId="40C73CF4" w14:textId="77777777" w:rsidR="0097708F" w:rsidRDefault="0097708F" w:rsidP="0097708F">
      <w:pPr>
        <w:pStyle w:val="SemEspaamento"/>
      </w:pPr>
      <w:r>
        <w:t>-- 2. Central TBM</w:t>
      </w:r>
    </w:p>
    <w:p w14:paraId="367A2BFE" w14:textId="77777777" w:rsidR="0097708F" w:rsidRDefault="0097708F" w:rsidP="0097708F">
      <w:pPr>
        <w:pStyle w:val="SemEspaamento"/>
      </w:pPr>
      <w:r>
        <w:t>-- 2.1 Creating table tbm_sf_la_central</w:t>
      </w:r>
    </w:p>
    <w:p w14:paraId="07F67077" w14:textId="77777777" w:rsidR="0097708F" w:rsidRDefault="0097708F" w:rsidP="0097708F">
      <w:pPr>
        <w:pStyle w:val="SemEspaamento"/>
      </w:pPr>
      <w:r>
        <w:t>CREATE EXTERNAL TABLE IF NOT EXISTS dig.tbm_sf_la_central (</w:t>
      </w:r>
    </w:p>
    <w:p w14:paraId="144539C2" w14:textId="77777777" w:rsidR="0097708F" w:rsidRDefault="0097708F" w:rsidP="0097708F">
      <w:pPr>
        <w:pStyle w:val="SemEspaamento"/>
      </w:pPr>
      <w:r>
        <w:t xml:space="preserve">    tbm STRING,</w:t>
      </w:r>
    </w:p>
    <w:p w14:paraId="3EC5879E" w14:textId="77777777" w:rsidR="0097708F" w:rsidRDefault="0097708F" w:rsidP="0097708F">
      <w:pPr>
        <w:pStyle w:val="SemEspaamento"/>
      </w:pPr>
      <w:r>
        <w:t xml:space="preserve">    year SMALLINT,</w:t>
      </w:r>
    </w:p>
    <w:p w14:paraId="3AF07E75" w14:textId="77777777" w:rsidR="0097708F" w:rsidRDefault="0097708F" w:rsidP="0097708F">
      <w:pPr>
        <w:pStyle w:val="SemEspaamento"/>
      </w:pPr>
      <w:r>
        <w:t xml:space="preserve">    month TINYINT,</w:t>
      </w:r>
    </w:p>
    <w:p w14:paraId="373021FA" w14:textId="77777777" w:rsidR="0097708F" w:rsidRDefault="0097708F" w:rsidP="0097708F">
      <w:pPr>
        <w:pStyle w:val="SemEspaamento"/>
      </w:pPr>
      <w:r>
        <w:t xml:space="preserve">    day TINYINT,</w:t>
      </w:r>
    </w:p>
    <w:p w14:paraId="4C9434A2" w14:textId="77777777" w:rsidR="0097708F" w:rsidRDefault="0097708F" w:rsidP="0097708F">
      <w:pPr>
        <w:pStyle w:val="SemEspaamento"/>
      </w:pPr>
      <w:r>
        <w:t xml:space="preserve">    hour TINYINT,</w:t>
      </w:r>
    </w:p>
    <w:p w14:paraId="6CB40942" w14:textId="77777777" w:rsidR="0097708F" w:rsidRDefault="0097708F" w:rsidP="0097708F">
      <w:pPr>
        <w:pStyle w:val="SemEspaamento"/>
      </w:pPr>
      <w:r>
        <w:t xml:space="preserve">    dist DECIMAL(11, 2),</w:t>
      </w:r>
    </w:p>
    <w:p w14:paraId="51D42415" w14:textId="77777777" w:rsidR="0097708F" w:rsidRDefault="0097708F" w:rsidP="0097708F">
      <w:pPr>
        <w:pStyle w:val="SemEspaamento"/>
      </w:pPr>
      <w:r>
        <w:t xml:space="preserve">    lon DOUBLE,</w:t>
      </w:r>
    </w:p>
    <w:p w14:paraId="52792440" w14:textId="77777777" w:rsidR="0097708F" w:rsidRDefault="0097708F" w:rsidP="0097708F">
      <w:pPr>
        <w:pStyle w:val="SemEspaamento"/>
      </w:pPr>
      <w:r>
        <w:t xml:space="preserve">    lat DOUBLE</w:t>
      </w:r>
    </w:p>
    <w:p w14:paraId="0C70974D" w14:textId="77777777" w:rsidR="0097708F" w:rsidRDefault="0097708F" w:rsidP="0097708F">
      <w:pPr>
        <w:pStyle w:val="SemEspaamento"/>
      </w:pPr>
      <w:r>
        <w:t>) ROW FORMAT DELIMITED</w:t>
      </w:r>
    </w:p>
    <w:p w14:paraId="5669159A" w14:textId="77777777" w:rsidR="0097708F" w:rsidRDefault="0097708F" w:rsidP="0097708F">
      <w:pPr>
        <w:pStyle w:val="SemEspaamento"/>
      </w:pPr>
      <w:r>
        <w:t xml:space="preserve">    FIELDS TERMINATED BY ','</w:t>
      </w:r>
    </w:p>
    <w:p w14:paraId="186E8A5E" w14:textId="77777777" w:rsidR="0097708F" w:rsidRDefault="0097708F" w:rsidP="0097708F">
      <w:pPr>
        <w:pStyle w:val="SemEspaamento"/>
      </w:pPr>
      <w:r>
        <w:t>STORED AS TEXTFILE</w:t>
      </w:r>
    </w:p>
    <w:p w14:paraId="63BEEE52" w14:textId="77777777" w:rsidR="0097708F" w:rsidRDefault="0097708F" w:rsidP="0097708F">
      <w:pPr>
        <w:pStyle w:val="SemEspaamento"/>
      </w:pPr>
      <w:r>
        <w:t>TBLPROPERTIES (</w:t>
      </w:r>
    </w:p>
    <w:p w14:paraId="2EC9A624" w14:textId="77777777" w:rsidR="0097708F" w:rsidRDefault="0097708F" w:rsidP="0097708F">
      <w:pPr>
        <w:pStyle w:val="SemEspaamento"/>
      </w:pPr>
      <w:r>
        <w:t xml:space="preserve">    'serialization.null.format'='999999',</w:t>
      </w:r>
    </w:p>
    <w:p w14:paraId="08F79191" w14:textId="77777777" w:rsidR="0097708F" w:rsidRDefault="0097708F" w:rsidP="0097708F">
      <w:pPr>
        <w:pStyle w:val="SemEspaamento"/>
      </w:pPr>
      <w:r>
        <w:t xml:space="preserve">    'skip.header.line.count'='1'</w:t>
      </w:r>
    </w:p>
    <w:p w14:paraId="1C981D07" w14:textId="77777777" w:rsidR="0097708F" w:rsidRDefault="0097708F" w:rsidP="0097708F">
      <w:pPr>
        <w:pStyle w:val="SemEspaamento"/>
      </w:pPr>
      <w:r>
        <w:t>);</w:t>
      </w:r>
    </w:p>
    <w:p w14:paraId="129E559C" w14:textId="77777777" w:rsidR="0097708F" w:rsidRDefault="0097708F" w:rsidP="0097708F">
      <w:pPr>
        <w:pStyle w:val="SemEspaamento"/>
      </w:pPr>
    </w:p>
    <w:p w14:paraId="5F4700C3" w14:textId="77777777" w:rsidR="0097708F" w:rsidRDefault="0097708F" w:rsidP="0097708F">
      <w:pPr>
        <w:pStyle w:val="SemEspaamento"/>
      </w:pPr>
      <w:r>
        <w:t>-- 2.2 Run the statement on the command line: $ hdfs dfs -cp s3a://training-coursera2/tbm_sf_la/central/hourly_central.csv /user/hive/warehouse/dig.db/tbm_sf_la_central</w:t>
      </w:r>
    </w:p>
    <w:p w14:paraId="41F5106E" w14:textId="77777777" w:rsidR="0097708F" w:rsidRDefault="0097708F" w:rsidP="0097708F">
      <w:pPr>
        <w:pStyle w:val="SemEspaamento"/>
      </w:pPr>
    </w:p>
    <w:p w14:paraId="718432C3" w14:textId="77777777" w:rsidR="0097708F" w:rsidRDefault="0097708F" w:rsidP="0097708F">
      <w:pPr>
        <w:pStyle w:val="SemEspaamento"/>
      </w:pPr>
      <w:r>
        <w:t>-- 2.3 Loading data copied from the s3 bucket to the hdfs storage directory</w:t>
      </w:r>
    </w:p>
    <w:p w14:paraId="779C44C5" w14:textId="77777777" w:rsidR="0097708F" w:rsidRDefault="0097708F" w:rsidP="0097708F">
      <w:pPr>
        <w:pStyle w:val="SemEspaamento"/>
      </w:pPr>
      <w:r>
        <w:t>LOAD DATA INPATH '/user/hive/warehouse/dig.db/tbm_sf_la_central/hourly_central.csv'</w:t>
      </w:r>
    </w:p>
    <w:p w14:paraId="410722FE" w14:textId="77777777" w:rsidR="0097708F" w:rsidRDefault="0097708F" w:rsidP="0097708F">
      <w:pPr>
        <w:pStyle w:val="SemEspaamento"/>
      </w:pPr>
      <w:r>
        <w:t xml:space="preserve">    OVERWRITE INTO TABLE dig.tbm_sf_la_central;</w:t>
      </w:r>
    </w:p>
    <w:p w14:paraId="49D633A1" w14:textId="77777777" w:rsidR="0097708F" w:rsidRDefault="0097708F" w:rsidP="0097708F">
      <w:pPr>
        <w:pStyle w:val="SemEspaamento"/>
      </w:pPr>
    </w:p>
    <w:p w14:paraId="39877AA9" w14:textId="77777777" w:rsidR="0097708F" w:rsidRDefault="0097708F" w:rsidP="0097708F">
      <w:pPr>
        <w:pStyle w:val="SemEspaamento"/>
      </w:pPr>
      <w:r>
        <w:t>-- 3. North TBM</w:t>
      </w:r>
    </w:p>
    <w:p w14:paraId="1D7970B3" w14:textId="77777777" w:rsidR="0097708F" w:rsidRDefault="0097708F" w:rsidP="0097708F">
      <w:pPr>
        <w:pStyle w:val="SemEspaamento"/>
      </w:pPr>
      <w:r>
        <w:t>-- 3.1 Creating table tbm_sf_la_north</w:t>
      </w:r>
    </w:p>
    <w:p w14:paraId="56E54B8F" w14:textId="77777777" w:rsidR="0097708F" w:rsidRDefault="0097708F" w:rsidP="0097708F">
      <w:pPr>
        <w:pStyle w:val="SemEspaamento"/>
      </w:pPr>
      <w:r>
        <w:t>CREATE EXTERNAL TABLE IF NOT EXISTS dig.tbm_sf_la_north (</w:t>
      </w:r>
    </w:p>
    <w:p w14:paraId="35908032" w14:textId="77777777" w:rsidR="0097708F" w:rsidRDefault="0097708F" w:rsidP="0097708F">
      <w:pPr>
        <w:pStyle w:val="SemEspaamento"/>
      </w:pPr>
      <w:r>
        <w:t xml:space="preserve">    tbm STRING,</w:t>
      </w:r>
    </w:p>
    <w:p w14:paraId="0392D070" w14:textId="77777777" w:rsidR="0097708F" w:rsidRDefault="0097708F" w:rsidP="0097708F">
      <w:pPr>
        <w:pStyle w:val="SemEspaamento"/>
      </w:pPr>
      <w:r>
        <w:t xml:space="preserve">    year SMALLINT,</w:t>
      </w:r>
    </w:p>
    <w:p w14:paraId="32531D19" w14:textId="77777777" w:rsidR="0097708F" w:rsidRDefault="0097708F" w:rsidP="0097708F">
      <w:pPr>
        <w:pStyle w:val="SemEspaamento"/>
      </w:pPr>
      <w:r>
        <w:t xml:space="preserve">    month TINYINT,</w:t>
      </w:r>
    </w:p>
    <w:p w14:paraId="39901BB4" w14:textId="77777777" w:rsidR="0097708F" w:rsidRDefault="0097708F" w:rsidP="0097708F">
      <w:pPr>
        <w:pStyle w:val="SemEspaamento"/>
      </w:pPr>
      <w:r>
        <w:t xml:space="preserve">    day TINYINT,</w:t>
      </w:r>
    </w:p>
    <w:p w14:paraId="68839723" w14:textId="77777777" w:rsidR="0097708F" w:rsidRDefault="0097708F" w:rsidP="0097708F">
      <w:pPr>
        <w:pStyle w:val="SemEspaamento"/>
      </w:pPr>
      <w:r>
        <w:t xml:space="preserve">    hour TINYINT,</w:t>
      </w:r>
    </w:p>
    <w:p w14:paraId="1B4A1640" w14:textId="77777777" w:rsidR="0097708F" w:rsidRDefault="0097708F" w:rsidP="0097708F">
      <w:pPr>
        <w:pStyle w:val="SemEspaamento"/>
      </w:pPr>
      <w:r>
        <w:t xml:space="preserve">    dist DECIMAL(11, 2),</w:t>
      </w:r>
    </w:p>
    <w:p w14:paraId="04444462" w14:textId="77777777" w:rsidR="0097708F" w:rsidRDefault="0097708F" w:rsidP="0097708F">
      <w:pPr>
        <w:pStyle w:val="SemEspaamento"/>
      </w:pPr>
      <w:r>
        <w:t xml:space="preserve">    lon DOUBLE,</w:t>
      </w:r>
    </w:p>
    <w:p w14:paraId="4A0020BE" w14:textId="77777777" w:rsidR="0097708F" w:rsidRDefault="0097708F" w:rsidP="0097708F">
      <w:pPr>
        <w:pStyle w:val="SemEspaamento"/>
      </w:pPr>
      <w:r>
        <w:t xml:space="preserve">    lat DOUBLE</w:t>
      </w:r>
    </w:p>
    <w:p w14:paraId="01F4FB42" w14:textId="77777777" w:rsidR="0097708F" w:rsidRDefault="0097708F" w:rsidP="0097708F">
      <w:pPr>
        <w:pStyle w:val="SemEspaamento"/>
      </w:pPr>
      <w:r>
        <w:t>) ROW FORMAT DELIMITED</w:t>
      </w:r>
    </w:p>
    <w:p w14:paraId="2E57CB79" w14:textId="77777777" w:rsidR="0097708F" w:rsidRDefault="0097708F" w:rsidP="0097708F">
      <w:pPr>
        <w:pStyle w:val="SemEspaamento"/>
      </w:pPr>
      <w:r>
        <w:t xml:space="preserve">    FIELDS TERMINATED BY ','</w:t>
      </w:r>
    </w:p>
    <w:p w14:paraId="7925B926" w14:textId="77777777" w:rsidR="0097708F" w:rsidRDefault="0097708F" w:rsidP="0097708F">
      <w:pPr>
        <w:pStyle w:val="SemEspaamento"/>
      </w:pPr>
      <w:r>
        <w:t>STORED AS TEXTFILE;</w:t>
      </w:r>
    </w:p>
    <w:p w14:paraId="373CCFA1" w14:textId="77777777" w:rsidR="0097708F" w:rsidRDefault="0097708F" w:rsidP="0097708F">
      <w:pPr>
        <w:pStyle w:val="SemEspaamento"/>
      </w:pPr>
    </w:p>
    <w:p w14:paraId="32F631D3" w14:textId="77777777" w:rsidR="0097708F" w:rsidRDefault="0097708F" w:rsidP="0097708F">
      <w:pPr>
        <w:pStyle w:val="SemEspaamento"/>
      </w:pPr>
      <w:r>
        <w:t>-- 3.2 Run the statement on the command line: $ hdfs dfs -cp s3a://training-coursera2/tbm_sf_la/north/hourly_north.csv /user/hive/warehouse/dig.db/tbm_sf_la_north</w:t>
      </w:r>
    </w:p>
    <w:p w14:paraId="29E2396E" w14:textId="77777777" w:rsidR="0097708F" w:rsidRDefault="0097708F" w:rsidP="0097708F">
      <w:pPr>
        <w:pStyle w:val="SemEspaamento"/>
      </w:pPr>
    </w:p>
    <w:p w14:paraId="66C1F944" w14:textId="77777777" w:rsidR="0097708F" w:rsidRDefault="0097708F" w:rsidP="0097708F">
      <w:pPr>
        <w:pStyle w:val="SemEspaamento"/>
      </w:pPr>
      <w:r>
        <w:t>-- 3.3 Loading data copied from the s3 bucket to the hdfs storage directory</w:t>
      </w:r>
    </w:p>
    <w:p w14:paraId="3A848A68" w14:textId="77777777" w:rsidR="0097708F" w:rsidRDefault="0097708F" w:rsidP="0097708F">
      <w:pPr>
        <w:pStyle w:val="SemEspaamento"/>
      </w:pPr>
      <w:r>
        <w:t>LOAD DATA INPATH '/user/hive/warehouse/dig.db/tbm_sf_la_north/hourly_north.csv'</w:t>
      </w:r>
    </w:p>
    <w:p w14:paraId="09BE966B" w14:textId="77777777" w:rsidR="0097708F" w:rsidRDefault="0097708F" w:rsidP="0097708F">
      <w:pPr>
        <w:pStyle w:val="SemEspaamento"/>
      </w:pPr>
      <w:r>
        <w:t xml:space="preserve">    OVERWRITE INTO TABLE dig.tbm_sf_la_north;</w:t>
      </w:r>
    </w:p>
    <w:p w14:paraId="6F9D4A27" w14:textId="77777777" w:rsidR="0097708F" w:rsidRDefault="0097708F" w:rsidP="0097708F">
      <w:pPr>
        <w:pStyle w:val="SemEspaamento"/>
      </w:pPr>
    </w:p>
    <w:p w14:paraId="0032BEB8" w14:textId="77777777" w:rsidR="0097708F" w:rsidRDefault="0097708F" w:rsidP="0097708F">
      <w:pPr>
        <w:pStyle w:val="SemEspaamento"/>
      </w:pPr>
      <w:r>
        <w:t>-- 4 South TBM</w:t>
      </w:r>
    </w:p>
    <w:p w14:paraId="35CB58C2" w14:textId="77777777" w:rsidR="0097708F" w:rsidRDefault="0097708F" w:rsidP="0097708F">
      <w:pPr>
        <w:pStyle w:val="SemEspaamento"/>
      </w:pPr>
      <w:r>
        <w:t>-- 4.1 Creating table tbm_sf_la_south</w:t>
      </w:r>
    </w:p>
    <w:p w14:paraId="5518E1FE" w14:textId="77777777" w:rsidR="0097708F" w:rsidRDefault="0097708F" w:rsidP="0097708F">
      <w:pPr>
        <w:pStyle w:val="SemEspaamento"/>
      </w:pPr>
      <w:r>
        <w:t>CREATE EXTERNAL TABLE IF NOT EXISTS dig.tbm_sf_la_south (</w:t>
      </w:r>
    </w:p>
    <w:p w14:paraId="36A2BB7E" w14:textId="77777777" w:rsidR="0097708F" w:rsidRDefault="0097708F" w:rsidP="0097708F">
      <w:pPr>
        <w:pStyle w:val="SemEspaamento"/>
      </w:pPr>
      <w:r>
        <w:t xml:space="preserve">    tbm STRING,</w:t>
      </w:r>
    </w:p>
    <w:p w14:paraId="1BFFB208" w14:textId="77777777" w:rsidR="0097708F" w:rsidRDefault="0097708F" w:rsidP="0097708F">
      <w:pPr>
        <w:pStyle w:val="SemEspaamento"/>
      </w:pPr>
      <w:r>
        <w:t xml:space="preserve">    year SMALLINT,</w:t>
      </w:r>
    </w:p>
    <w:p w14:paraId="3B5DADE8" w14:textId="77777777" w:rsidR="0097708F" w:rsidRDefault="0097708F" w:rsidP="0097708F">
      <w:pPr>
        <w:pStyle w:val="SemEspaamento"/>
      </w:pPr>
      <w:r>
        <w:t xml:space="preserve">    month TINYINT,</w:t>
      </w:r>
    </w:p>
    <w:p w14:paraId="13E55E52" w14:textId="77777777" w:rsidR="0097708F" w:rsidRDefault="0097708F" w:rsidP="0097708F">
      <w:pPr>
        <w:pStyle w:val="SemEspaamento"/>
      </w:pPr>
      <w:r>
        <w:t xml:space="preserve">    day TINYINT,</w:t>
      </w:r>
    </w:p>
    <w:p w14:paraId="61603CBD" w14:textId="77777777" w:rsidR="0097708F" w:rsidRDefault="0097708F" w:rsidP="0097708F">
      <w:pPr>
        <w:pStyle w:val="SemEspaamento"/>
      </w:pPr>
      <w:r>
        <w:t xml:space="preserve">    hour TINYINT,</w:t>
      </w:r>
    </w:p>
    <w:p w14:paraId="44070D67" w14:textId="77777777" w:rsidR="0097708F" w:rsidRDefault="0097708F" w:rsidP="0097708F">
      <w:pPr>
        <w:pStyle w:val="SemEspaamento"/>
      </w:pPr>
      <w:r>
        <w:t xml:space="preserve">    dist DECIMAL(11, 2),</w:t>
      </w:r>
    </w:p>
    <w:p w14:paraId="5D9A1417" w14:textId="77777777" w:rsidR="0097708F" w:rsidRDefault="0097708F" w:rsidP="0097708F">
      <w:pPr>
        <w:pStyle w:val="SemEspaamento"/>
      </w:pPr>
      <w:r>
        <w:t xml:space="preserve">    lon DOUBLE,</w:t>
      </w:r>
    </w:p>
    <w:p w14:paraId="7B0190DE" w14:textId="77777777" w:rsidR="0097708F" w:rsidRDefault="0097708F" w:rsidP="0097708F">
      <w:pPr>
        <w:pStyle w:val="SemEspaamento"/>
      </w:pPr>
      <w:r>
        <w:t xml:space="preserve">    lat DOUBLE</w:t>
      </w:r>
    </w:p>
    <w:p w14:paraId="061F7EAD" w14:textId="77777777" w:rsidR="0097708F" w:rsidRDefault="0097708F" w:rsidP="0097708F">
      <w:pPr>
        <w:pStyle w:val="SemEspaamento"/>
      </w:pPr>
      <w:r>
        <w:t>) ROW FORMAT DELIMITED</w:t>
      </w:r>
    </w:p>
    <w:p w14:paraId="014B673A" w14:textId="77777777" w:rsidR="0097708F" w:rsidRDefault="0097708F" w:rsidP="0097708F">
      <w:pPr>
        <w:pStyle w:val="SemEspaamento"/>
      </w:pPr>
      <w:r>
        <w:t xml:space="preserve">    FIELDS TERMINATED BY '\t'</w:t>
      </w:r>
    </w:p>
    <w:p w14:paraId="44C3CE46" w14:textId="77777777" w:rsidR="0097708F" w:rsidRDefault="0097708F" w:rsidP="0097708F">
      <w:pPr>
        <w:pStyle w:val="SemEspaamento"/>
      </w:pPr>
      <w:r>
        <w:t>STORED AS TEXTFILE;</w:t>
      </w:r>
    </w:p>
    <w:p w14:paraId="26CD21BC" w14:textId="77777777" w:rsidR="0097708F" w:rsidRDefault="0097708F" w:rsidP="0097708F">
      <w:pPr>
        <w:pStyle w:val="SemEspaamento"/>
      </w:pPr>
    </w:p>
    <w:p w14:paraId="2693E11F" w14:textId="77777777" w:rsidR="0097708F" w:rsidRDefault="0097708F" w:rsidP="0097708F">
      <w:pPr>
        <w:pStyle w:val="SemEspaamento"/>
      </w:pPr>
      <w:r>
        <w:t>-- 4.2 Run the statement on the command line: $ hdfs dfs -cp s3a://training-coursera2/tbm_sf_la/south/hourly_south.tsv /user/hive/warehouse/dig.db/tbm_sf_la_south</w:t>
      </w:r>
    </w:p>
    <w:p w14:paraId="1230221B" w14:textId="77777777" w:rsidR="0097708F" w:rsidRDefault="0097708F" w:rsidP="0097708F">
      <w:pPr>
        <w:pStyle w:val="SemEspaamento"/>
      </w:pPr>
    </w:p>
    <w:p w14:paraId="5B990FFE" w14:textId="77777777" w:rsidR="0097708F" w:rsidRDefault="0097708F" w:rsidP="0097708F">
      <w:pPr>
        <w:pStyle w:val="SemEspaamento"/>
      </w:pPr>
      <w:r>
        <w:t>-- 4.3 Loading data copied from the s3 bucket to the hdfs storage directory</w:t>
      </w:r>
    </w:p>
    <w:p w14:paraId="1A07673B" w14:textId="77777777" w:rsidR="0097708F" w:rsidRDefault="0097708F" w:rsidP="0097708F">
      <w:pPr>
        <w:pStyle w:val="SemEspaamento"/>
      </w:pPr>
      <w:r>
        <w:t>LOAD DATA INPATH '/user/hive/warehouse/dig.db/tbm_sf_la_south/hourly_south.tsv'</w:t>
      </w:r>
    </w:p>
    <w:p w14:paraId="291001C0" w14:textId="77777777" w:rsidR="0097708F" w:rsidRDefault="0097708F" w:rsidP="0097708F">
      <w:pPr>
        <w:pStyle w:val="SemEspaamento"/>
      </w:pPr>
      <w:r>
        <w:t xml:space="preserve">    OVERWRITE INTO TABLE dig.tbm_sf_la_south;</w:t>
      </w:r>
    </w:p>
    <w:p w14:paraId="661FE8E2" w14:textId="77777777" w:rsidR="0097708F" w:rsidRDefault="0097708F" w:rsidP="0097708F">
      <w:pPr>
        <w:pStyle w:val="SemEspaamento"/>
      </w:pPr>
    </w:p>
    <w:p w14:paraId="7136008A" w14:textId="77777777" w:rsidR="0097708F" w:rsidRDefault="0097708F" w:rsidP="0097708F">
      <w:pPr>
        <w:pStyle w:val="SemEspaamento"/>
      </w:pPr>
      <w:r>
        <w:t>-- 5. Creating a tbm table for storing the data for all three tbm machines</w:t>
      </w:r>
    </w:p>
    <w:p w14:paraId="3FBF9130" w14:textId="77777777" w:rsidR="0097708F" w:rsidRDefault="0097708F" w:rsidP="0097708F">
      <w:pPr>
        <w:pStyle w:val="SemEspaamento"/>
      </w:pPr>
      <w:r>
        <w:t xml:space="preserve">CREATE TABLE IF NOT EXISTS dig.tbm_sf_la </w:t>
      </w:r>
    </w:p>
    <w:p w14:paraId="3331BD5F" w14:textId="77777777" w:rsidR="0097708F" w:rsidRDefault="0097708F" w:rsidP="0097708F">
      <w:pPr>
        <w:pStyle w:val="SemEspaamento"/>
      </w:pPr>
      <w:r>
        <w:t xml:space="preserve">    STORED AS PARQUET AS</w:t>
      </w:r>
    </w:p>
    <w:p w14:paraId="163AC4AC" w14:textId="77777777" w:rsidR="0097708F" w:rsidRDefault="0097708F" w:rsidP="0097708F">
      <w:pPr>
        <w:pStyle w:val="SemEspaamento"/>
      </w:pPr>
      <w:r>
        <w:t xml:space="preserve">    (SELECT </w:t>
      </w:r>
    </w:p>
    <w:p w14:paraId="6797C82F" w14:textId="77777777" w:rsidR="0097708F" w:rsidRDefault="0097708F" w:rsidP="0097708F">
      <w:pPr>
        <w:pStyle w:val="SemEspaamento"/>
      </w:pPr>
      <w:r>
        <w:t xml:space="preserve">        * </w:t>
      </w:r>
    </w:p>
    <w:p w14:paraId="44E79AC6" w14:textId="77777777" w:rsidR="0097708F" w:rsidRDefault="0097708F" w:rsidP="0097708F">
      <w:pPr>
        <w:pStyle w:val="SemEspaamento"/>
      </w:pPr>
      <w:r>
        <w:lastRenderedPageBreak/>
        <w:t xml:space="preserve">    FROM dig.tbm_sf_la_central</w:t>
      </w:r>
    </w:p>
    <w:p w14:paraId="042986C2" w14:textId="77777777" w:rsidR="0097708F" w:rsidRDefault="0097708F" w:rsidP="0097708F">
      <w:pPr>
        <w:pStyle w:val="SemEspaamento"/>
      </w:pPr>
      <w:r>
        <w:t xml:space="preserve">    UNION ALL</w:t>
      </w:r>
    </w:p>
    <w:p w14:paraId="4823785F" w14:textId="77777777" w:rsidR="0097708F" w:rsidRDefault="0097708F" w:rsidP="0097708F">
      <w:pPr>
        <w:pStyle w:val="SemEspaamento"/>
      </w:pPr>
      <w:r>
        <w:t xml:space="preserve">    SELECT</w:t>
      </w:r>
    </w:p>
    <w:p w14:paraId="13CDC1AF" w14:textId="77777777" w:rsidR="0097708F" w:rsidRDefault="0097708F" w:rsidP="0097708F">
      <w:pPr>
        <w:pStyle w:val="SemEspaamento"/>
      </w:pPr>
      <w:r>
        <w:t xml:space="preserve">        * </w:t>
      </w:r>
    </w:p>
    <w:p w14:paraId="578C2300" w14:textId="77777777" w:rsidR="0097708F" w:rsidRDefault="0097708F" w:rsidP="0097708F">
      <w:pPr>
        <w:pStyle w:val="SemEspaamento"/>
      </w:pPr>
      <w:r>
        <w:t xml:space="preserve">    FROM dig.tbm_sf_la_north</w:t>
      </w:r>
    </w:p>
    <w:p w14:paraId="36279B54" w14:textId="77777777" w:rsidR="0097708F" w:rsidRDefault="0097708F" w:rsidP="0097708F">
      <w:pPr>
        <w:pStyle w:val="SemEspaamento"/>
      </w:pPr>
      <w:r>
        <w:t xml:space="preserve">    UNION ALL</w:t>
      </w:r>
    </w:p>
    <w:p w14:paraId="287EC7AC" w14:textId="77777777" w:rsidR="0097708F" w:rsidRDefault="0097708F" w:rsidP="0097708F">
      <w:pPr>
        <w:pStyle w:val="SemEspaamento"/>
      </w:pPr>
      <w:r>
        <w:t xml:space="preserve">    SELECT </w:t>
      </w:r>
    </w:p>
    <w:p w14:paraId="22BEE961" w14:textId="77777777" w:rsidR="0097708F" w:rsidRDefault="0097708F" w:rsidP="0097708F">
      <w:pPr>
        <w:pStyle w:val="SemEspaamento"/>
      </w:pPr>
      <w:r>
        <w:t xml:space="preserve">        *</w:t>
      </w:r>
    </w:p>
    <w:p w14:paraId="110BE431" w14:textId="77777777" w:rsidR="0097708F" w:rsidRDefault="0097708F" w:rsidP="0097708F">
      <w:pPr>
        <w:pStyle w:val="SemEspaamento"/>
      </w:pPr>
      <w:r>
        <w:t xml:space="preserve">    FROM dig.tbm_sf_la_south);</w:t>
      </w:r>
    </w:p>
    <w:p w14:paraId="103DD6E3" w14:textId="77777777" w:rsidR="0097708F" w:rsidRDefault="0097708F" w:rsidP="0097708F">
      <w:pPr>
        <w:pStyle w:val="SemEspaamento"/>
      </w:pPr>
      <w:r>
        <w:t xml:space="preserve">    </w:t>
      </w:r>
    </w:p>
    <w:p w14:paraId="2F6986F3" w14:textId="77777777" w:rsidR="0097708F" w:rsidRDefault="0097708F" w:rsidP="0097708F">
      <w:pPr>
        <w:pStyle w:val="SemEspaamento"/>
      </w:pPr>
      <w:r>
        <w:t>SELECT * FROM dig.tbm_sf_la</w:t>
      </w:r>
    </w:p>
    <w:p w14:paraId="7E6AF2DD" w14:textId="77777777" w:rsidR="0097708F" w:rsidRDefault="0097708F" w:rsidP="0097708F">
      <w:pPr>
        <w:pStyle w:val="SemEspaamento"/>
      </w:pPr>
      <w:r>
        <w:t xml:space="preserve">    WHERE tbm = 'Diggy McDigface' LIMIT 10;</w:t>
      </w:r>
    </w:p>
    <w:p w14:paraId="67F3F946" w14:textId="77777777" w:rsidR="0097708F" w:rsidRDefault="0097708F" w:rsidP="0097708F">
      <w:pPr>
        <w:pStyle w:val="SemEspaamento"/>
      </w:pPr>
    </w:p>
    <w:p w14:paraId="594F7568" w14:textId="33000BB2" w:rsidR="0038324C" w:rsidRPr="0097708F" w:rsidRDefault="0097708F" w:rsidP="0097708F">
      <w:pPr>
        <w:pStyle w:val="SemEspaamento"/>
      </w:pPr>
      <w:r>
        <w:t>SELECT DISTINCT tbm FROM dig.tbm_sf_la;</w:t>
      </w:r>
    </w:p>
    <w:sectPr w:rsidR="0038324C" w:rsidRPr="0097708F" w:rsidSect="00556E7F">
      <w:headerReference w:type="default" r:id="rId22"/>
      <w:pgSz w:w="11906" w:h="16838" w:code="9"/>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4E4188" w14:textId="77777777" w:rsidR="00A82D2D" w:rsidRDefault="00A82D2D" w:rsidP="00614DF7">
      <w:pPr>
        <w:spacing w:after="0" w:line="240" w:lineRule="auto"/>
      </w:pPr>
      <w:r>
        <w:separator/>
      </w:r>
    </w:p>
  </w:endnote>
  <w:endnote w:type="continuationSeparator" w:id="0">
    <w:p w14:paraId="74055E4E" w14:textId="77777777" w:rsidR="00A82D2D" w:rsidRDefault="00A82D2D" w:rsidP="00614D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9EA0BD" w14:textId="77777777" w:rsidR="00A82D2D" w:rsidRDefault="00A82D2D" w:rsidP="00614DF7">
      <w:pPr>
        <w:spacing w:after="0" w:line="240" w:lineRule="auto"/>
      </w:pPr>
      <w:r>
        <w:separator/>
      </w:r>
    </w:p>
  </w:footnote>
  <w:footnote w:type="continuationSeparator" w:id="0">
    <w:p w14:paraId="6ECD01BB" w14:textId="77777777" w:rsidR="00A82D2D" w:rsidRDefault="00A82D2D" w:rsidP="00614D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D54E96" w14:textId="3E54BA8E" w:rsidR="00102997" w:rsidRDefault="00102997">
    <w:pPr>
      <w:pStyle w:val="Cabealho"/>
    </w:pPr>
  </w:p>
  <w:p w14:paraId="145D8662" w14:textId="77777777" w:rsidR="00102997" w:rsidRDefault="0010299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949F8"/>
    <w:multiLevelType w:val="hybridMultilevel"/>
    <w:tmpl w:val="D174D4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40B0E24"/>
    <w:multiLevelType w:val="multilevel"/>
    <w:tmpl w:val="0F8CC42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EAA1E9D"/>
    <w:multiLevelType w:val="multilevel"/>
    <w:tmpl w:val="0F8CC42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92C30B3"/>
    <w:multiLevelType w:val="hybridMultilevel"/>
    <w:tmpl w:val="18F83BE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9AD08A4"/>
    <w:multiLevelType w:val="multilevel"/>
    <w:tmpl w:val="C41E4992"/>
    <w:lvl w:ilvl="0">
      <w:start w:val="1"/>
      <w:numFmt w:val="decimal"/>
      <w:lvlText w:val="%1."/>
      <w:lvlJc w:val="left"/>
      <w:pPr>
        <w:ind w:left="360" w:hanging="360"/>
      </w:pPr>
      <w:rPr>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BEF24A0"/>
    <w:multiLevelType w:val="hybridMultilevel"/>
    <w:tmpl w:val="804C4EE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403C014A"/>
    <w:multiLevelType w:val="multilevel"/>
    <w:tmpl w:val="0F8CC426"/>
    <w:lvl w:ilvl="0">
      <w:start w:val="2"/>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7" w15:restartNumberingAfterBreak="0">
    <w:nsid w:val="4341568F"/>
    <w:multiLevelType w:val="hybridMultilevel"/>
    <w:tmpl w:val="E00CCE6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45894D27"/>
    <w:multiLevelType w:val="hybridMultilevel"/>
    <w:tmpl w:val="42762AA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495170F8"/>
    <w:multiLevelType w:val="hybridMultilevel"/>
    <w:tmpl w:val="5DDE690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4A8A6127"/>
    <w:multiLevelType w:val="hybridMultilevel"/>
    <w:tmpl w:val="A7CE05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500B7439"/>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0313AC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4E92B14"/>
    <w:multiLevelType w:val="hybridMultilevel"/>
    <w:tmpl w:val="B8820A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58DD6ADF"/>
    <w:multiLevelType w:val="hybridMultilevel"/>
    <w:tmpl w:val="4A3074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5A5B207D"/>
    <w:multiLevelType w:val="hybridMultilevel"/>
    <w:tmpl w:val="9A763AC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60B07C43"/>
    <w:multiLevelType w:val="hybridMultilevel"/>
    <w:tmpl w:val="72EAE98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69FA5D4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34D14A5"/>
    <w:multiLevelType w:val="multilevel"/>
    <w:tmpl w:val="7FF0AEF8"/>
    <w:lvl w:ilvl="0">
      <w:start w:val="2"/>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4"/>
  </w:num>
  <w:num w:numId="2">
    <w:abstractNumId w:val="14"/>
  </w:num>
  <w:num w:numId="3">
    <w:abstractNumId w:val="9"/>
  </w:num>
  <w:num w:numId="4">
    <w:abstractNumId w:val="16"/>
  </w:num>
  <w:num w:numId="5">
    <w:abstractNumId w:val="11"/>
  </w:num>
  <w:num w:numId="6">
    <w:abstractNumId w:val="3"/>
  </w:num>
  <w:num w:numId="7">
    <w:abstractNumId w:val="12"/>
  </w:num>
  <w:num w:numId="8">
    <w:abstractNumId w:val="17"/>
  </w:num>
  <w:num w:numId="9">
    <w:abstractNumId w:val="1"/>
  </w:num>
  <w:num w:numId="10">
    <w:abstractNumId w:val="6"/>
  </w:num>
  <w:num w:numId="11">
    <w:abstractNumId w:val="2"/>
  </w:num>
  <w:num w:numId="12">
    <w:abstractNumId w:val="18"/>
  </w:num>
  <w:num w:numId="13">
    <w:abstractNumId w:val="0"/>
  </w:num>
  <w:num w:numId="14">
    <w:abstractNumId w:val="7"/>
  </w:num>
  <w:num w:numId="15">
    <w:abstractNumId w:val="15"/>
  </w:num>
  <w:num w:numId="16">
    <w:abstractNumId w:val="8"/>
  </w:num>
  <w:num w:numId="17">
    <w:abstractNumId w:val="10"/>
  </w:num>
  <w:num w:numId="18">
    <w:abstractNumId w:val="13"/>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DEC"/>
    <w:rsid w:val="00011B82"/>
    <w:rsid w:val="000253C8"/>
    <w:rsid w:val="000A3139"/>
    <w:rsid w:val="000A5862"/>
    <w:rsid w:val="00102997"/>
    <w:rsid w:val="00113B98"/>
    <w:rsid w:val="001718F9"/>
    <w:rsid w:val="001977A3"/>
    <w:rsid w:val="001C6A7F"/>
    <w:rsid w:val="001C7DB5"/>
    <w:rsid w:val="0020656E"/>
    <w:rsid w:val="0023384A"/>
    <w:rsid w:val="0026785F"/>
    <w:rsid w:val="00275AD1"/>
    <w:rsid w:val="0028447D"/>
    <w:rsid w:val="00307A0A"/>
    <w:rsid w:val="00314C3F"/>
    <w:rsid w:val="00342E74"/>
    <w:rsid w:val="00356A58"/>
    <w:rsid w:val="00376D5C"/>
    <w:rsid w:val="00381A5A"/>
    <w:rsid w:val="0038324C"/>
    <w:rsid w:val="00386EAC"/>
    <w:rsid w:val="003A165F"/>
    <w:rsid w:val="003E3262"/>
    <w:rsid w:val="003E63CB"/>
    <w:rsid w:val="003F766A"/>
    <w:rsid w:val="00411B65"/>
    <w:rsid w:val="0041597C"/>
    <w:rsid w:val="0048379C"/>
    <w:rsid w:val="005136DD"/>
    <w:rsid w:val="00540A7A"/>
    <w:rsid w:val="00545BDB"/>
    <w:rsid w:val="00554E67"/>
    <w:rsid w:val="00556E7F"/>
    <w:rsid w:val="005A1FC5"/>
    <w:rsid w:val="00611653"/>
    <w:rsid w:val="00614DF7"/>
    <w:rsid w:val="0062123A"/>
    <w:rsid w:val="00621D04"/>
    <w:rsid w:val="006366F0"/>
    <w:rsid w:val="00646E75"/>
    <w:rsid w:val="0065723F"/>
    <w:rsid w:val="00682EC8"/>
    <w:rsid w:val="00690AB4"/>
    <w:rsid w:val="006A41BF"/>
    <w:rsid w:val="006C423B"/>
    <w:rsid w:val="006F423A"/>
    <w:rsid w:val="00706EAC"/>
    <w:rsid w:val="007C2F9F"/>
    <w:rsid w:val="00800598"/>
    <w:rsid w:val="0080753F"/>
    <w:rsid w:val="00822A71"/>
    <w:rsid w:val="00861BB9"/>
    <w:rsid w:val="00894BB1"/>
    <w:rsid w:val="008A6506"/>
    <w:rsid w:val="008B74FD"/>
    <w:rsid w:val="008C6025"/>
    <w:rsid w:val="0097708F"/>
    <w:rsid w:val="00981081"/>
    <w:rsid w:val="0099173A"/>
    <w:rsid w:val="00996406"/>
    <w:rsid w:val="009A524E"/>
    <w:rsid w:val="009B4F05"/>
    <w:rsid w:val="009B6FB7"/>
    <w:rsid w:val="009F1CA3"/>
    <w:rsid w:val="00A01FE5"/>
    <w:rsid w:val="00A06DEC"/>
    <w:rsid w:val="00A07622"/>
    <w:rsid w:val="00A31FEE"/>
    <w:rsid w:val="00A50BCD"/>
    <w:rsid w:val="00A82D2D"/>
    <w:rsid w:val="00A95B6E"/>
    <w:rsid w:val="00AF17F3"/>
    <w:rsid w:val="00B3378D"/>
    <w:rsid w:val="00B34A7F"/>
    <w:rsid w:val="00B44482"/>
    <w:rsid w:val="00B4576C"/>
    <w:rsid w:val="00B54F6E"/>
    <w:rsid w:val="00B56D73"/>
    <w:rsid w:val="00BC16FD"/>
    <w:rsid w:val="00BD056D"/>
    <w:rsid w:val="00BD3D7C"/>
    <w:rsid w:val="00C05A75"/>
    <w:rsid w:val="00C07B28"/>
    <w:rsid w:val="00C26B90"/>
    <w:rsid w:val="00C36D8A"/>
    <w:rsid w:val="00C426FE"/>
    <w:rsid w:val="00C53665"/>
    <w:rsid w:val="00C62C10"/>
    <w:rsid w:val="00C72B97"/>
    <w:rsid w:val="00CA3D63"/>
    <w:rsid w:val="00CC1B2D"/>
    <w:rsid w:val="00CF2656"/>
    <w:rsid w:val="00CF62F8"/>
    <w:rsid w:val="00D35C50"/>
    <w:rsid w:val="00D86BAA"/>
    <w:rsid w:val="00DE2550"/>
    <w:rsid w:val="00DE645D"/>
    <w:rsid w:val="00E123AC"/>
    <w:rsid w:val="00E1354F"/>
    <w:rsid w:val="00E23A42"/>
    <w:rsid w:val="00E33E15"/>
    <w:rsid w:val="00E4001A"/>
    <w:rsid w:val="00E40846"/>
    <w:rsid w:val="00E47B02"/>
    <w:rsid w:val="00E5124D"/>
    <w:rsid w:val="00E55D74"/>
    <w:rsid w:val="00E73866"/>
    <w:rsid w:val="00E968C6"/>
    <w:rsid w:val="00ED4DFB"/>
    <w:rsid w:val="00F6317C"/>
    <w:rsid w:val="00F86647"/>
    <w:rsid w:val="00F86DA2"/>
    <w:rsid w:val="00FF28D7"/>
    <w:rsid w:val="00FF45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5D3ED9"/>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pt-PT" w:eastAsia="ja-JP"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381A5A"/>
  </w:style>
  <w:style w:type="paragraph" w:styleId="Ttulo1">
    <w:name w:val="heading 1"/>
    <w:basedOn w:val="Normal"/>
    <w:next w:val="Normal"/>
    <w:link w:val="Ttulo1Char"/>
    <w:uiPriority w:val="9"/>
    <w:qFormat/>
    <w:rsid w:val="00611653"/>
    <w:pPr>
      <w:spacing w:line="240" w:lineRule="auto"/>
      <w:jc w:val="left"/>
      <w:outlineLvl w:val="0"/>
    </w:pPr>
    <w:rPr>
      <w:rFonts w:asciiTheme="majorHAnsi" w:hAnsiTheme="majorHAnsi"/>
      <w:b/>
      <w:caps/>
      <w:color w:val="000000" w:themeColor="text1"/>
      <w:spacing w:val="10"/>
      <w:sz w:val="48"/>
      <w:szCs w:val="40"/>
    </w:rPr>
  </w:style>
  <w:style w:type="paragraph" w:styleId="Ttulo2">
    <w:name w:val="heading 2"/>
    <w:basedOn w:val="Normal"/>
    <w:next w:val="Normal"/>
    <w:link w:val="Ttulo2Char"/>
    <w:uiPriority w:val="9"/>
    <w:unhideWhenUsed/>
    <w:qFormat/>
    <w:rsid w:val="00CC1B2D"/>
    <w:pPr>
      <w:outlineLvl w:val="1"/>
    </w:pPr>
    <w:rPr>
      <w:color w:val="629DD1" w:themeColor="accent2"/>
      <w:sz w:val="22"/>
    </w:rPr>
  </w:style>
  <w:style w:type="paragraph" w:styleId="Ttulo3">
    <w:name w:val="heading 3"/>
    <w:basedOn w:val="Normal"/>
    <w:next w:val="Normal"/>
    <w:link w:val="Ttulo3Char"/>
    <w:uiPriority w:val="9"/>
    <w:semiHidden/>
    <w:qFormat/>
    <w:rsid w:val="00C62C10"/>
    <w:pPr>
      <w:spacing w:after="0"/>
      <w:jc w:val="left"/>
      <w:outlineLvl w:val="2"/>
    </w:pPr>
    <w:rPr>
      <w:smallCaps/>
      <w:spacing w:val="5"/>
      <w:sz w:val="24"/>
      <w:szCs w:val="24"/>
    </w:rPr>
  </w:style>
  <w:style w:type="paragraph" w:styleId="Ttulo4">
    <w:name w:val="heading 4"/>
    <w:basedOn w:val="Normal"/>
    <w:next w:val="Normal"/>
    <w:link w:val="Ttulo4Char"/>
    <w:uiPriority w:val="9"/>
    <w:semiHidden/>
    <w:qFormat/>
    <w:rsid w:val="00C62C10"/>
    <w:pPr>
      <w:spacing w:before="240" w:after="0"/>
      <w:jc w:val="left"/>
      <w:outlineLvl w:val="3"/>
    </w:pPr>
    <w:rPr>
      <w:smallCaps/>
      <w:spacing w:val="10"/>
      <w:sz w:val="22"/>
      <w:szCs w:val="22"/>
    </w:rPr>
  </w:style>
  <w:style w:type="paragraph" w:styleId="Ttulo5">
    <w:name w:val="heading 5"/>
    <w:basedOn w:val="Normal"/>
    <w:next w:val="Normal"/>
    <w:link w:val="Ttulo5Char"/>
    <w:uiPriority w:val="9"/>
    <w:semiHidden/>
    <w:qFormat/>
    <w:rsid w:val="00C62C10"/>
    <w:pPr>
      <w:spacing w:before="200" w:after="0"/>
      <w:jc w:val="left"/>
      <w:outlineLvl w:val="4"/>
    </w:pPr>
    <w:rPr>
      <w:smallCaps/>
      <w:color w:val="3476B1" w:themeColor="accent2" w:themeShade="BF"/>
      <w:spacing w:val="10"/>
      <w:sz w:val="22"/>
      <w:szCs w:val="26"/>
    </w:rPr>
  </w:style>
  <w:style w:type="paragraph" w:styleId="Ttulo6">
    <w:name w:val="heading 6"/>
    <w:basedOn w:val="Normal"/>
    <w:next w:val="Normal"/>
    <w:link w:val="Ttulo6Char"/>
    <w:uiPriority w:val="9"/>
    <w:semiHidden/>
    <w:qFormat/>
    <w:rsid w:val="00C62C10"/>
    <w:pPr>
      <w:spacing w:after="0"/>
      <w:jc w:val="left"/>
      <w:outlineLvl w:val="5"/>
    </w:pPr>
    <w:rPr>
      <w:smallCaps/>
      <w:color w:val="629DD1" w:themeColor="accent2"/>
      <w:spacing w:val="5"/>
      <w:sz w:val="22"/>
    </w:rPr>
  </w:style>
  <w:style w:type="paragraph" w:styleId="Ttulo7">
    <w:name w:val="heading 7"/>
    <w:basedOn w:val="Normal"/>
    <w:next w:val="Normal"/>
    <w:link w:val="Ttulo7Char"/>
    <w:uiPriority w:val="9"/>
    <w:semiHidden/>
    <w:qFormat/>
    <w:rsid w:val="00C62C10"/>
    <w:pPr>
      <w:spacing w:after="0"/>
      <w:jc w:val="left"/>
      <w:outlineLvl w:val="6"/>
    </w:pPr>
    <w:rPr>
      <w:b/>
      <w:smallCaps/>
      <w:color w:val="629DD1" w:themeColor="accent2"/>
      <w:spacing w:val="10"/>
    </w:rPr>
  </w:style>
  <w:style w:type="paragraph" w:styleId="Ttulo8">
    <w:name w:val="heading 8"/>
    <w:basedOn w:val="Normal"/>
    <w:next w:val="Normal"/>
    <w:link w:val="Ttulo8Char"/>
    <w:uiPriority w:val="9"/>
    <w:semiHidden/>
    <w:qFormat/>
    <w:rsid w:val="00C62C10"/>
    <w:pPr>
      <w:spacing w:after="0"/>
      <w:jc w:val="left"/>
      <w:outlineLvl w:val="7"/>
    </w:pPr>
    <w:rPr>
      <w:b/>
      <w:i/>
      <w:smallCaps/>
      <w:color w:val="3476B1" w:themeColor="accent2" w:themeShade="BF"/>
    </w:rPr>
  </w:style>
  <w:style w:type="paragraph" w:styleId="Ttulo9">
    <w:name w:val="heading 9"/>
    <w:basedOn w:val="Normal"/>
    <w:next w:val="Normal"/>
    <w:link w:val="Ttulo9Char"/>
    <w:uiPriority w:val="9"/>
    <w:semiHidden/>
    <w:qFormat/>
    <w:rsid w:val="00C62C10"/>
    <w:pPr>
      <w:spacing w:after="0"/>
      <w:jc w:val="left"/>
      <w:outlineLvl w:val="8"/>
    </w:pPr>
    <w:rPr>
      <w:b/>
      <w:i/>
      <w:smallCaps/>
      <w:color w:val="224E76" w:themeColor="accent2" w:themeShade="7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4Char">
    <w:name w:val="Título 4 Char"/>
    <w:basedOn w:val="Fontepargpadro"/>
    <w:link w:val="Ttulo4"/>
    <w:uiPriority w:val="9"/>
    <w:semiHidden/>
    <w:rsid w:val="00381A5A"/>
    <w:rPr>
      <w:smallCaps/>
      <w:spacing w:val="10"/>
      <w:sz w:val="22"/>
      <w:szCs w:val="22"/>
    </w:rPr>
  </w:style>
  <w:style w:type="character" w:customStyle="1" w:styleId="Ttulo5Char">
    <w:name w:val="Título 5 Char"/>
    <w:basedOn w:val="Fontepargpadro"/>
    <w:link w:val="Ttulo5"/>
    <w:uiPriority w:val="9"/>
    <w:semiHidden/>
    <w:rsid w:val="00381A5A"/>
    <w:rPr>
      <w:smallCaps/>
      <w:color w:val="3476B1" w:themeColor="accent2" w:themeShade="BF"/>
      <w:spacing w:val="10"/>
      <w:sz w:val="22"/>
      <w:szCs w:val="26"/>
    </w:rPr>
  </w:style>
  <w:style w:type="character" w:customStyle="1" w:styleId="Ttulo1Char">
    <w:name w:val="Título 1 Char"/>
    <w:basedOn w:val="Fontepargpadro"/>
    <w:link w:val="Ttulo1"/>
    <w:uiPriority w:val="9"/>
    <w:rsid w:val="00611653"/>
    <w:rPr>
      <w:rFonts w:asciiTheme="majorHAnsi" w:hAnsiTheme="majorHAnsi"/>
      <w:b/>
      <w:caps/>
      <w:color w:val="000000" w:themeColor="text1"/>
      <w:spacing w:val="10"/>
      <w:sz w:val="48"/>
      <w:szCs w:val="40"/>
    </w:rPr>
  </w:style>
  <w:style w:type="character" w:customStyle="1" w:styleId="Ttulo2Char">
    <w:name w:val="Título 2 Char"/>
    <w:basedOn w:val="Fontepargpadro"/>
    <w:link w:val="Ttulo2"/>
    <w:uiPriority w:val="9"/>
    <w:rsid w:val="00CC1B2D"/>
    <w:rPr>
      <w:color w:val="629DD1" w:themeColor="accent2"/>
      <w:sz w:val="22"/>
    </w:rPr>
  </w:style>
  <w:style w:type="character" w:customStyle="1" w:styleId="Ttulo3Char">
    <w:name w:val="Título 3 Char"/>
    <w:basedOn w:val="Fontepargpadro"/>
    <w:link w:val="Ttulo3"/>
    <w:uiPriority w:val="9"/>
    <w:semiHidden/>
    <w:rsid w:val="00381A5A"/>
    <w:rPr>
      <w:smallCaps/>
      <w:spacing w:val="5"/>
      <w:sz w:val="24"/>
      <w:szCs w:val="24"/>
    </w:rPr>
  </w:style>
  <w:style w:type="character" w:customStyle="1" w:styleId="Ttulo6Char">
    <w:name w:val="Título 6 Char"/>
    <w:basedOn w:val="Fontepargpadro"/>
    <w:link w:val="Ttulo6"/>
    <w:uiPriority w:val="9"/>
    <w:semiHidden/>
    <w:rsid w:val="00381A5A"/>
    <w:rPr>
      <w:smallCaps/>
      <w:color w:val="629DD1" w:themeColor="accent2"/>
      <w:spacing w:val="5"/>
      <w:sz w:val="22"/>
    </w:rPr>
  </w:style>
  <w:style w:type="character" w:customStyle="1" w:styleId="Ttulo7Char">
    <w:name w:val="Título 7 Char"/>
    <w:basedOn w:val="Fontepargpadro"/>
    <w:link w:val="Ttulo7"/>
    <w:uiPriority w:val="9"/>
    <w:semiHidden/>
    <w:rsid w:val="00381A5A"/>
    <w:rPr>
      <w:b/>
      <w:smallCaps/>
      <w:color w:val="629DD1" w:themeColor="accent2"/>
      <w:spacing w:val="10"/>
    </w:rPr>
  </w:style>
  <w:style w:type="character" w:customStyle="1" w:styleId="Ttulo8Char">
    <w:name w:val="Título 8 Char"/>
    <w:basedOn w:val="Fontepargpadro"/>
    <w:link w:val="Ttulo8"/>
    <w:uiPriority w:val="9"/>
    <w:semiHidden/>
    <w:rsid w:val="00381A5A"/>
    <w:rPr>
      <w:b/>
      <w:i/>
      <w:smallCaps/>
      <w:color w:val="3476B1" w:themeColor="accent2" w:themeShade="BF"/>
    </w:rPr>
  </w:style>
  <w:style w:type="character" w:customStyle="1" w:styleId="Ttulo9Char">
    <w:name w:val="Título 9 Char"/>
    <w:basedOn w:val="Fontepargpadro"/>
    <w:link w:val="Ttulo9"/>
    <w:uiPriority w:val="9"/>
    <w:semiHidden/>
    <w:rsid w:val="00381A5A"/>
    <w:rPr>
      <w:b/>
      <w:i/>
      <w:smallCaps/>
      <w:color w:val="224E76" w:themeColor="accent2" w:themeShade="7F"/>
    </w:rPr>
  </w:style>
  <w:style w:type="paragraph" w:styleId="Legenda">
    <w:name w:val="caption"/>
    <w:basedOn w:val="Normal"/>
    <w:next w:val="Normal"/>
    <w:uiPriority w:val="35"/>
    <w:semiHidden/>
    <w:unhideWhenUsed/>
    <w:qFormat/>
    <w:rsid w:val="00C62C10"/>
    <w:rPr>
      <w:b/>
      <w:bCs/>
      <w:caps/>
      <w:sz w:val="16"/>
      <w:szCs w:val="18"/>
    </w:rPr>
  </w:style>
  <w:style w:type="paragraph" w:styleId="Ttulo">
    <w:name w:val="Title"/>
    <w:basedOn w:val="Normal"/>
    <w:next w:val="Normal"/>
    <w:link w:val="TtuloChar"/>
    <w:uiPriority w:val="10"/>
    <w:qFormat/>
    <w:rsid w:val="0065723F"/>
    <w:pPr>
      <w:spacing w:after="0" w:line="240" w:lineRule="auto"/>
      <w:jc w:val="left"/>
    </w:pPr>
    <w:rPr>
      <w:rFonts w:ascii="Calibri" w:hAnsi="Calibri" w:cstheme="majorHAnsi"/>
      <w:b/>
      <w:sz w:val="56"/>
    </w:rPr>
  </w:style>
  <w:style w:type="character" w:customStyle="1" w:styleId="TtuloChar">
    <w:name w:val="Título Char"/>
    <w:basedOn w:val="Fontepargpadro"/>
    <w:link w:val="Ttulo"/>
    <w:uiPriority w:val="10"/>
    <w:rsid w:val="0065723F"/>
    <w:rPr>
      <w:rFonts w:ascii="Calibri" w:hAnsi="Calibri" w:cstheme="majorHAnsi"/>
      <w:b/>
      <w:sz w:val="56"/>
    </w:rPr>
  </w:style>
  <w:style w:type="paragraph" w:styleId="Subttulo">
    <w:name w:val="Subtitle"/>
    <w:basedOn w:val="Normal"/>
    <w:next w:val="Normal"/>
    <w:link w:val="SubttuloChar"/>
    <w:uiPriority w:val="11"/>
    <w:qFormat/>
    <w:rsid w:val="0065723F"/>
    <w:pPr>
      <w:spacing w:line="240" w:lineRule="auto"/>
      <w:jc w:val="left"/>
    </w:pPr>
    <w:rPr>
      <w:caps/>
      <w:smallCaps/>
      <w:color w:val="3476B1" w:themeColor="accent2" w:themeShade="BF"/>
      <w:sz w:val="40"/>
    </w:rPr>
  </w:style>
  <w:style w:type="character" w:customStyle="1" w:styleId="SubttuloChar">
    <w:name w:val="Subtítulo Char"/>
    <w:basedOn w:val="Fontepargpadro"/>
    <w:link w:val="Subttulo"/>
    <w:uiPriority w:val="11"/>
    <w:rsid w:val="0065723F"/>
    <w:rPr>
      <w:caps/>
      <w:smallCaps/>
      <w:color w:val="3476B1" w:themeColor="accent2" w:themeShade="BF"/>
      <w:sz w:val="40"/>
    </w:rPr>
  </w:style>
  <w:style w:type="character" w:styleId="Forte">
    <w:name w:val="Strong"/>
    <w:uiPriority w:val="22"/>
    <w:semiHidden/>
    <w:rsid w:val="00C62C10"/>
    <w:rPr>
      <w:b/>
      <w:color w:val="629DD1" w:themeColor="accent2"/>
    </w:rPr>
  </w:style>
  <w:style w:type="character" w:styleId="nfase">
    <w:name w:val="Emphasis"/>
    <w:uiPriority w:val="20"/>
    <w:semiHidden/>
    <w:rsid w:val="00C62C10"/>
    <w:rPr>
      <w:b/>
      <w:i/>
      <w:spacing w:val="10"/>
    </w:rPr>
  </w:style>
  <w:style w:type="paragraph" w:styleId="SemEspaamento">
    <w:name w:val="No Spacing"/>
    <w:basedOn w:val="Normal"/>
    <w:link w:val="SemEspaamentoChar"/>
    <w:uiPriority w:val="1"/>
    <w:qFormat/>
    <w:rsid w:val="00C62C10"/>
    <w:pPr>
      <w:spacing w:after="0" w:line="240" w:lineRule="auto"/>
    </w:pPr>
  </w:style>
  <w:style w:type="character" w:customStyle="1" w:styleId="SemEspaamentoChar">
    <w:name w:val="Sem Espaçamento Char"/>
    <w:basedOn w:val="Fontepargpadro"/>
    <w:link w:val="SemEspaamento"/>
    <w:uiPriority w:val="1"/>
    <w:rsid w:val="00C62C10"/>
  </w:style>
  <w:style w:type="paragraph" w:styleId="PargrafodaLista">
    <w:name w:val="List Paragraph"/>
    <w:basedOn w:val="Normal"/>
    <w:uiPriority w:val="34"/>
    <w:semiHidden/>
    <w:rsid w:val="00C62C10"/>
    <w:pPr>
      <w:ind w:left="720"/>
      <w:contextualSpacing/>
    </w:pPr>
  </w:style>
  <w:style w:type="paragraph" w:styleId="Citao">
    <w:name w:val="Quote"/>
    <w:basedOn w:val="Normal"/>
    <w:next w:val="Normal"/>
    <w:link w:val="CitaoChar"/>
    <w:uiPriority w:val="29"/>
    <w:semiHidden/>
    <w:qFormat/>
    <w:rsid w:val="00C62C10"/>
    <w:rPr>
      <w:i/>
    </w:rPr>
  </w:style>
  <w:style w:type="character" w:customStyle="1" w:styleId="CitaoChar">
    <w:name w:val="Citação Char"/>
    <w:basedOn w:val="Fontepargpadro"/>
    <w:link w:val="Citao"/>
    <w:uiPriority w:val="29"/>
    <w:semiHidden/>
    <w:rsid w:val="00381A5A"/>
    <w:rPr>
      <w:i/>
    </w:rPr>
  </w:style>
  <w:style w:type="paragraph" w:styleId="CitaoIntensa">
    <w:name w:val="Intense Quote"/>
    <w:basedOn w:val="Normal"/>
    <w:next w:val="Normal"/>
    <w:link w:val="CitaoIntensaChar"/>
    <w:uiPriority w:val="30"/>
    <w:semiHidden/>
    <w:rsid w:val="00C62C10"/>
    <w:pPr>
      <w:pBdr>
        <w:top w:val="single" w:sz="8" w:space="10" w:color="3476B1" w:themeColor="accent2" w:themeShade="BF"/>
        <w:left w:val="single" w:sz="8" w:space="10" w:color="3476B1" w:themeColor="accent2" w:themeShade="BF"/>
        <w:bottom w:val="single" w:sz="8" w:space="10" w:color="3476B1" w:themeColor="accent2" w:themeShade="BF"/>
        <w:right w:val="single" w:sz="8" w:space="10" w:color="3476B1" w:themeColor="accent2" w:themeShade="BF"/>
      </w:pBdr>
      <w:shd w:val="clear" w:color="auto" w:fill="629DD1" w:themeFill="accent2"/>
      <w:spacing w:before="140" w:after="140"/>
      <w:ind w:left="1440" w:right="1440"/>
    </w:pPr>
    <w:rPr>
      <w:b/>
      <w:i/>
      <w:color w:val="FFFFFF" w:themeColor="background1"/>
    </w:rPr>
  </w:style>
  <w:style w:type="character" w:customStyle="1" w:styleId="CitaoIntensaChar">
    <w:name w:val="Citação Intensa Char"/>
    <w:basedOn w:val="Fontepargpadro"/>
    <w:link w:val="CitaoIntensa"/>
    <w:uiPriority w:val="30"/>
    <w:semiHidden/>
    <w:rsid w:val="00C36D8A"/>
    <w:rPr>
      <w:b/>
      <w:i/>
      <w:color w:val="FFFFFF" w:themeColor="background1"/>
      <w:shd w:val="clear" w:color="auto" w:fill="629DD1" w:themeFill="accent2"/>
    </w:rPr>
  </w:style>
  <w:style w:type="character" w:styleId="nfaseSutil">
    <w:name w:val="Subtle Emphasis"/>
    <w:uiPriority w:val="19"/>
    <w:semiHidden/>
    <w:rsid w:val="00C62C10"/>
    <w:rPr>
      <w:i/>
    </w:rPr>
  </w:style>
  <w:style w:type="character" w:styleId="nfaseIntensa">
    <w:name w:val="Intense Emphasis"/>
    <w:uiPriority w:val="21"/>
    <w:semiHidden/>
    <w:rsid w:val="00C62C10"/>
    <w:rPr>
      <w:b/>
      <w:i/>
      <w:color w:val="629DD1" w:themeColor="accent2"/>
      <w:spacing w:val="10"/>
    </w:rPr>
  </w:style>
  <w:style w:type="character" w:styleId="RefernciaSutil">
    <w:name w:val="Subtle Reference"/>
    <w:uiPriority w:val="31"/>
    <w:semiHidden/>
    <w:rsid w:val="00C62C10"/>
    <w:rPr>
      <w:b/>
    </w:rPr>
  </w:style>
  <w:style w:type="character" w:styleId="RefernciaIntensa">
    <w:name w:val="Intense Reference"/>
    <w:uiPriority w:val="32"/>
    <w:semiHidden/>
    <w:rsid w:val="00C62C10"/>
    <w:rPr>
      <w:b/>
      <w:bCs/>
      <w:smallCaps/>
      <w:spacing w:val="5"/>
      <w:sz w:val="22"/>
      <w:szCs w:val="22"/>
      <w:u w:val="single"/>
    </w:rPr>
  </w:style>
  <w:style w:type="character" w:styleId="TtulodoLivro">
    <w:name w:val="Book Title"/>
    <w:uiPriority w:val="33"/>
    <w:semiHidden/>
    <w:rsid w:val="00C62C10"/>
    <w:rPr>
      <w:rFonts w:asciiTheme="majorHAnsi" w:eastAsiaTheme="majorEastAsia" w:hAnsiTheme="majorHAnsi" w:cstheme="majorBidi"/>
      <w:i/>
      <w:iCs/>
      <w:sz w:val="20"/>
      <w:szCs w:val="20"/>
    </w:rPr>
  </w:style>
  <w:style w:type="paragraph" w:styleId="CabealhodoSumrio">
    <w:name w:val="TOC Heading"/>
    <w:basedOn w:val="Ttulo1"/>
    <w:next w:val="Normal"/>
    <w:uiPriority w:val="39"/>
    <w:semiHidden/>
    <w:unhideWhenUsed/>
    <w:qFormat/>
    <w:rsid w:val="00C62C10"/>
    <w:pPr>
      <w:outlineLvl w:val="9"/>
    </w:pPr>
  </w:style>
  <w:style w:type="paragraph" w:customStyle="1" w:styleId="Nome">
    <w:name w:val="Nome"/>
    <w:basedOn w:val="Ttulo"/>
    <w:semiHidden/>
    <w:rsid w:val="00C62C10"/>
    <w:rPr>
      <w:b w:val="0"/>
      <w:caps/>
      <w:color w:val="000000"/>
      <w:sz w:val="28"/>
      <w:szCs w:val="28"/>
    </w:rPr>
  </w:style>
  <w:style w:type="paragraph" w:customStyle="1" w:styleId="Ttulodalegenda">
    <w:name w:val="Título da legenda"/>
    <w:basedOn w:val="Normal"/>
    <w:semiHidden/>
    <w:rsid w:val="00C62C10"/>
    <w:pPr>
      <w:spacing w:after="120" w:line="312" w:lineRule="auto"/>
    </w:pPr>
    <w:rPr>
      <w:rFonts w:asciiTheme="majorHAnsi" w:eastAsiaTheme="minorHAnsi" w:hAnsiTheme="majorHAnsi"/>
      <w:color w:val="1E5E9F" w:themeColor="accent3" w:themeShade="BF"/>
      <w:szCs w:val="22"/>
    </w:rPr>
  </w:style>
  <w:style w:type="paragraph" w:customStyle="1" w:styleId="Endereo3">
    <w:name w:val="Endereço 3"/>
    <w:basedOn w:val="Subttulo"/>
    <w:link w:val="Caracteredeendereo3"/>
    <w:semiHidden/>
    <w:rsid w:val="00C62C10"/>
    <w:pPr>
      <w:spacing w:after="0"/>
      <w:jc w:val="center"/>
    </w:pPr>
  </w:style>
  <w:style w:type="character" w:customStyle="1" w:styleId="Caracteredeendereo3">
    <w:name w:val="Caractere de endereço 3"/>
    <w:basedOn w:val="SubttuloChar"/>
    <w:link w:val="Endereo3"/>
    <w:semiHidden/>
    <w:rsid w:val="00C36D8A"/>
    <w:rPr>
      <w:caps/>
      <w:smallCaps/>
      <w:color w:val="3476B1" w:themeColor="accent2" w:themeShade="BF"/>
      <w:sz w:val="40"/>
    </w:rPr>
  </w:style>
  <w:style w:type="paragraph" w:styleId="Corpodetexto">
    <w:name w:val="Body Text"/>
    <w:basedOn w:val="Normal"/>
    <w:link w:val="CorpodetextoChar"/>
    <w:uiPriority w:val="99"/>
    <w:semiHidden/>
    <w:unhideWhenUsed/>
    <w:rsid w:val="00C62C10"/>
    <w:pPr>
      <w:spacing w:after="120"/>
    </w:pPr>
  </w:style>
  <w:style w:type="character" w:customStyle="1" w:styleId="CorpodetextoChar">
    <w:name w:val="Corpo de texto Char"/>
    <w:basedOn w:val="Fontepargpadro"/>
    <w:link w:val="Corpodetexto"/>
    <w:uiPriority w:val="99"/>
    <w:semiHidden/>
    <w:rsid w:val="00C62C10"/>
    <w:rPr>
      <w:rFonts w:ascii="Century Gothic" w:hAnsi="Century Gothic"/>
      <w:sz w:val="21"/>
    </w:rPr>
  </w:style>
  <w:style w:type="paragraph" w:styleId="Sumrio1">
    <w:name w:val="toc 1"/>
    <w:basedOn w:val="Normal"/>
    <w:next w:val="Normal"/>
    <w:autoRedefine/>
    <w:uiPriority w:val="39"/>
    <w:rsid w:val="00611653"/>
    <w:pPr>
      <w:pBdr>
        <w:top w:val="single" w:sz="12" w:space="1" w:color="629DD1" w:themeColor="accent2"/>
      </w:pBdr>
      <w:spacing w:after="120" w:line="240" w:lineRule="auto"/>
      <w:jc w:val="left"/>
    </w:pPr>
    <w:rPr>
      <w:b/>
      <w:sz w:val="32"/>
    </w:rPr>
  </w:style>
  <w:style w:type="paragraph" w:styleId="Sumrio2">
    <w:name w:val="toc 2"/>
    <w:basedOn w:val="Normal"/>
    <w:next w:val="Normal"/>
    <w:autoRedefine/>
    <w:uiPriority w:val="39"/>
    <w:rsid w:val="00611653"/>
    <w:pPr>
      <w:spacing w:line="252" w:lineRule="auto"/>
    </w:pPr>
  </w:style>
  <w:style w:type="character" w:styleId="TextodoEspaoReservado">
    <w:name w:val="Placeholder Text"/>
    <w:basedOn w:val="Fontepargpadro"/>
    <w:uiPriority w:val="99"/>
    <w:semiHidden/>
    <w:rsid w:val="00C36D8A"/>
    <w:rPr>
      <w:color w:val="808080"/>
    </w:rPr>
  </w:style>
  <w:style w:type="paragraph" w:customStyle="1" w:styleId="Imagem">
    <w:name w:val="Imagem"/>
    <w:basedOn w:val="Normal"/>
    <w:qFormat/>
    <w:rsid w:val="00F86647"/>
    <w:pPr>
      <w:spacing w:after="0" w:line="240" w:lineRule="auto"/>
      <w:ind w:left="-216"/>
    </w:pPr>
    <w:rPr>
      <w:noProof/>
    </w:rPr>
  </w:style>
  <w:style w:type="paragraph" w:styleId="Cabealho">
    <w:name w:val="header"/>
    <w:basedOn w:val="Normal"/>
    <w:link w:val="CabealhoChar"/>
    <w:uiPriority w:val="99"/>
    <w:rsid w:val="00614DF7"/>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614DF7"/>
  </w:style>
  <w:style w:type="paragraph" w:styleId="Rodap">
    <w:name w:val="footer"/>
    <w:basedOn w:val="Normal"/>
    <w:link w:val="RodapChar"/>
    <w:uiPriority w:val="99"/>
    <w:unhideWhenUsed/>
    <w:rsid w:val="00614DF7"/>
    <w:pPr>
      <w:tabs>
        <w:tab w:val="center" w:pos="4680"/>
        <w:tab w:val="right" w:pos="9360"/>
      </w:tabs>
      <w:spacing w:after="0" w:line="240" w:lineRule="auto"/>
    </w:pPr>
  </w:style>
  <w:style w:type="character" w:customStyle="1" w:styleId="RodapChar">
    <w:name w:val="Rodapé Char"/>
    <w:basedOn w:val="Fontepargpadro"/>
    <w:link w:val="Rodap"/>
    <w:uiPriority w:val="99"/>
    <w:rsid w:val="00614DF7"/>
  </w:style>
  <w:style w:type="table" w:styleId="TabeladeGradeClara">
    <w:name w:val="Grid Table Light"/>
    <w:basedOn w:val="Tabelanormal"/>
    <w:uiPriority w:val="40"/>
    <w:rsid w:val="00B4448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ItemandPrice">
    <w:name w:val="Item and Price"/>
    <w:basedOn w:val="Normal"/>
    <w:uiPriority w:val="1"/>
    <w:qFormat/>
    <w:rsid w:val="006A41BF"/>
    <w:pPr>
      <w:widowControl w:val="0"/>
      <w:autoSpaceDE w:val="0"/>
      <w:autoSpaceDN w:val="0"/>
      <w:spacing w:after="0" w:line="240" w:lineRule="auto"/>
      <w:jc w:val="center"/>
    </w:pPr>
    <w:rPr>
      <w:rFonts w:eastAsia="Arial" w:cs="Arial"/>
      <w:color w:val="ACCBF9" w:themeColor="background2"/>
      <w:sz w:val="28"/>
      <w:szCs w:val="22"/>
      <w:lang w:val="en-US" w:eastAsia="en-US"/>
    </w:rPr>
  </w:style>
  <w:style w:type="paragraph" w:customStyle="1" w:styleId="WhiteText">
    <w:name w:val="White Text"/>
    <w:basedOn w:val="Corpodetexto"/>
    <w:uiPriority w:val="1"/>
    <w:semiHidden/>
    <w:qFormat/>
    <w:rsid w:val="006A41BF"/>
    <w:pPr>
      <w:widowControl w:val="0"/>
      <w:autoSpaceDE w:val="0"/>
      <w:autoSpaceDN w:val="0"/>
      <w:spacing w:after="0" w:line="240" w:lineRule="auto"/>
      <w:jc w:val="center"/>
    </w:pPr>
    <w:rPr>
      <w:rFonts w:eastAsia="Arial" w:cs="Arial"/>
      <w:color w:val="ACCBF9" w:themeColor="background2"/>
      <w:sz w:val="28"/>
      <w:szCs w:val="28"/>
      <w:lang w:val="en-US" w:eastAsia="en-US"/>
    </w:rPr>
  </w:style>
  <w:style w:type="table" w:styleId="Tabelacomgrade">
    <w:name w:val="Table Grid"/>
    <w:basedOn w:val="Tabelanormal"/>
    <w:uiPriority w:val="39"/>
    <w:rsid w:val="00B337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1Clara-nfase6">
    <w:name w:val="Grid Table 1 Light Accent 6"/>
    <w:basedOn w:val="Tabelanormal"/>
    <w:uiPriority w:val="46"/>
    <w:rsid w:val="00D86BAA"/>
    <w:pPr>
      <w:spacing w:after="0" w:line="240" w:lineRule="auto"/>
    </w:pPr>
    <w:tblPr>
      <w:tblStyleRowBandSize w:val="1"/>
      <w:tblStyleColBandSize w:val="1"/>
      <w:tblBorders>
        <w:top w:val="single" w:sz="4" w:space="0" w:color="D7D2D9" w:themeColor="accent6" w:themeTint="66"/>
        <w:left w:val="single" w:sz="4" w:space="0" w:color="D7D2D9" w:themeColor="accent6" w:themeTint="66"/>
        <w:bottom w:val="single" w:sz="4" w:space="0" w:color="D7D2D9" w:themeColor="accent6" w:themeTint="66"/>
        <w:right w:val="single" w:sz="4" w:space="0" w:color="D7D2D9" w:themeColor="accent6" w:themeTint="66"/>
        <w:insideH w:val="single" w:sz="4" w:space="0" w:color="D7D2D9" w:themeColor="accent6" w:themeTint="66"/>
        <w:insideV w:val="single" w:sz="4" w:space="0" w:color="D7D2D9" w:themeColor="accent6" w:themeTint="66"/>
      </w:tblBorders>
    </w:tblPr>
    <w:tblStylePr w:type="firstRow">
      <w:rPr>
        <w:b/>
        <w:bCs/>
      </w:rPr>
      <w:tblPr/>
      <w:tcPr>
        <w:tcBorders>
          <w:bottom w:val="single" w:sz="12" w:space="0" w:color="C4BCC6" w:themeColor="accent6" w:themeTint="99"/>
        </w:tcBorders>
      </w:tcPr>
    </w:tblStylePr>
    <w:tblStylePr w:type="lastRow">
      <w:rPr>
        <w:b/>
        <w:bCs/>
      </w:rPr>
      <w:tblPr/>
      <w:tcPr>
        <w:tcBorders>
          <w:top w:val="double" w:sz="2" w:space="0" w:color="C4BCC6"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9984907">
      <w:bodyDiv w:val="1"/>
      <w:marLeft w:val="0"/>
      <w:marRight w:val="0"/>
      <w:marTop w:val="0"/>
      <w:marBottom w:val="0"/>
      <w:divBdr>
        <w:top w:val="none" w:sz="0" w:space="0" w:color="auto"/>
        <w:left w:val="none" w:sz="0" w:space="0" w:color="auto"/>
        <w:bottom w:val="none" w:sz="0" w:space="0" w:color="auto"/>
        <w:right w:val="none" w:sz="0" w:space="0" w:color="auto"/>
      </w:divBdr>
    </w:div>
    <w:div w:id="2024236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ipa\Downloads\tf16412212.dotx" TargetMode="Externa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ustom 16">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7" ma:contentTypeDescription="Create a new document." ma:contentTypeScope="" ma:versionID="71aff31462b4074963b8c698d1c1c68f">
  <xsd:schema xmlns:xsd="http://www.w3.org/2001/XMLSchema" xmlns:xs="http://www.w3.org/2001/XMLSchema" xmlns:p="http://schemas.microsoft.com/office/2006/metadata/properties" xmlns:ns2="6dc4bcd6-49db-4c07-9060-8acfc67cef9f" xmlns:ns3="fb0879af-3eba-417a-a55a-ffe6dcd6ca77" targetNamespace="http://schemas.microsoft.com/office/2006/metadata/properties" ma:root="true" ma:fieldsID="e3831fb232ece3fdb834cba9867a0e69" ns2:_="" ns3:_="">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161522-059A-42AA-83AC-4A5DFF1CE74D}">
  <ds:schemaRefs>
    <ds:schemaRef ds:uri="http://schemas.microsoft.com/sharepoint/v3/contenttype/forms"/>
  </ds:schemaRefs>
</ds:datastoreItem>
</file>

<file path=customXml/itemProps2.xml><?xml version="1.0" encoding="utf-8"?>
<ds:datastoreItem xmlns:ds="http://schemas.openxmlformats.org/officeDocument/2006/customXml" ds:itemID="{1214E212-8C63-402E-BC69-0C32A3762B6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48BFBD1-E885-4C9E-9451-46C62F4BDE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18007C-9DF1-4A1F-99EF-463271B47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tf16412212.dotx</Template>
  <TotalTime>0</TotalTime>
  <Pages>7</Pages>
  <Words>913</Words>
  <Characters>4934</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2020-02-01T05:08:00Z</dcterms:created>
  <dcterms:modified xsi:type="dcterms:W3CDTF">2020-02-15T23:08:00Z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